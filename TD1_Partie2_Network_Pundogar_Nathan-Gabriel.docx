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1B97" w14:textId="77777777" w:rsidR="004D36D7" w:rsidRPr="00FD4A68" w:rsidRDefault="00000000" w:rsidP="000178F1">
      <w:pPr>
        <w:pStyle w:val="Titr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04FA3">
            <w:t>Packet Tracer - Navigate the IOS</w:t>
          </w:r>
        </w:sdtContent>
      </w:sdt>
      <w:r w:rsidR="004D36D7" w:rsidRPr="00FD4A68">
        <w:t xml:space="preserve"> </w:t>
      </w:r>
    </w:p>
    <w:p w14:paraId="04AE3D2F" w14:textId="77777777" w:rsidR="000178F1" w:rsidRPr="00E70096" w:rsidRDefault="000178F1" w:rsidP="000178F1">
      <w:pPr>
        <w:pStyle w:val="Titre1"/>
      </w:pPr>
      <w:r w:rsidRPr="00E70096">
        <w:t>Objectives</w:t>
      </w:r>
    </w:p>
    <w:p w14:paraId="2B6DF8EF" w14:textId="77777777" w:rsidR="000178F1" w:rsidRPr="000178F1" w:rsidRDefault="000178F1" w:rsidP="000178F1">
      <w:pPr>
        <w:pStyle w:val="BodyTextL25Bold"/>
      </w:pPr>
      <w:r w:rsidRPr="000178F1">
        <w:t xml:space="preserve">Part 1: Establish Basic Connections, Access the CLI, and Explore Help </w:t>
      </w:r>
    </w:p>
    <w:p w14:paraId="34F3BFE4" w14:textId="77777777" w:rsidR="000178F1" w:rsidRPr="000178F1" w:rsidRDefault="000178F1" w:rsidP="000178F1">
      <w:pPr>
        <w:pStyle w:val="BodyTextL25Bold"/>
      </w:pPr>
      <w:r w:rsidRPr="000178F1">
        <w:t>Part 2: Explore EXEC Modes</w:t>
      </w:r>
    </w:p>
    <w:p w14:paraId="06156A38" w14:textId="77777777" w:rsidR="000178F1" w:rsidRPr="000178F1" w:rsidRDefault="000178F1" w:rsidP="000178F1">
      <w:pPr>
        <w:pStyle w:val="BodyTextL25Bold"/>
      </w:pPr>
      <w:r w:rsidRPr="000178F1">
        <w:t>Part 3: Set the Clock</w:t>
      </w:r>
    </w:p>
    <w:p w14:paraId="7E989864" w14:textId="77777777" w:rsidR="00D778DF" w:rsidRDefault="00D778DF" w:rsidP="00D452F4">
      <w:pPr>
        <w:pStyle w:val="Titre1"/>
      </w:pPr>
      <w:r w:rsidRPr="00E70096">
        <w:t>Background / Scenario</w:t>
      </w:r>
    </w:p>
    <w:p w14:paraId="3F1B416B" w14:textId="77777777" w:rsidR="00D778DF" w:rsidRPr="000178F1" w:rsidRDefault="000178F1" w:rsidP="000178F1">
      <w:pPr>
        <w:pStyle w:val="BodyTextL25"/>
      </w:pPr>
      <w:r w:rsidRPr="00201E5A">
        <w:rPr>
          <w:rFonts w:eastAsia="Arial" w:cs="Arial"/>
          <w:color w:val="000000"/>
        </w:rPr>
        <w:t xml:space="preserve">In this activity, you will practice skills necessary for navigating the Cisco IOS, such as different user access modes, various configuration modes, and common commands used on a regular basis. You will also practice accessing the context-sensitive Help by configuring the </w:t>
      </w:r>
      <w:r w:rsidRPr="000178F1">
        <w:rPr>
          <w:rFonts w:eastAsia="Arial" w:cs="Arial"/>
          <w:b/>
          <w:color w:val="000000"/>
        </w:rPr>
        <w:t>clock</w:t>
      </w:r>
      <w:r w:rsidRPr="00201E5A">
        <w:rPr>
          <w:rFonts w:eastAsia="Arial" w:cs="Arial"/>
          <w:color w:val="000000"/>
        </w:rPr>
        <w:t xml:space="preserve"> command.</w:t>
      </w:r>
    </w:p>
    <w:p w14:paraId="13A980E9" w14:textId="77777777" w:rsidR="00125806" w:rsidRDefault="00125806" w:rsidP="00D452F4">
      <w:pPr>
        <w:pStyle w:val="Titre1"/>
      </w:pPr>
      <w:r>
        <w:t>Instructions</w:t>
      </w:r>
    </w:p>
    <w:p w14:paraId="68C338B8" w14:textId="77777777" w:rsidR="00103401" w:rsidRDefault="000178F1" w:rsidP="00C235A2">
      <w:pPr>
        <w:pStyle w:val="Titre2"/>
      </w:pPr>
      <w:r w:rsidRPr="000178F1">
        <w:t>Establish Basic Connections, Access the CLI, and Explore Help</w:t>
      </w:r>
    </w:p>
    <w:p w14:paraId="2463CF06" w14:textId="77777777" w:rsidR="00231DCA" w:rsidRDefault="000178F1" w:rsidP="000178F1">
      <w:pPr>
        <w:pStyle w:val="Titre3"/>
      </w:pPr>
      <w:r>
        <w:t>Connect PC1 to S1 using a console cable.</w:t>
      </w:r>
    </w:p>
    <w:p w14:paraId="2409ED67" w14:textId="77777777" w:rsidR="000178F1" w:rsidRPr="00021E62" w:rsidRDefault="000178F1" w:rsidP="00224BC2">
      <w:pPr>
        <w:pStyle w:val="SubStepAlpha"/>
      </w:pPr>
      <w:r w:rsidRPr="00021E62">
        <w:t xml:space="preserve">Click the </w:t>
      </w:r>
      <w:r w:rsidRPr="00021E62">
        <w:rPr>
          <w:b/>
        </w:rPr>
        <w:t>Connections</w:t>
      </w:r>
      <w:r w:rsidRPr="00021E62">
        <w:t xml:space="preserve"> icon (the one that looks like a lightning bolt) in the lower left corne</w:t>
      </w:r>
      <w:r>
        <w:t>r of the Packet Tracer window.</w:t>
      </w:r>
    </w:p>
    <w:p w14:paraId="2BE54230" w14:textId="77777777" w:rsidR="000178F1" w:rsidRPr="00021E62" w:rsidRDefault="000178F1" w:rsidP="008A293A">
      <w:pPr>
        <w:pStyle w:val="SubStepAlpha"/>
      </w:pPr>
      <w:r w:rsidRPr="00021E62">
        <w:t xml:space="preserve">Select the light blue Console cable by clicking it. The mouse pointer will change to what appears to be a connector with a cable dangling from it. </w:t>
      </w:r>
    </w:p>
    <w:p w14:paraId="15290701" w14:textId="77777777" w:rsidR="000178F1" w:rsidRPr="00021E62" w:rsidRDefault="000178F1" w:rsidP="008A293A">
      <w:pPr>
        <w:pStyle w:val="SubStepAlpha"/>
      </w:pPr>
      <w:r w:rsidRPr="00021E62">
        <w:t xml:space="preserve">Click </w:t>
      </w:r>
      <w:r w:rsidRPr="00021E62">
        <w:rPr>
          <w:b/>
        </w:rPr>
        <w:t>PC1</w:t>
      </w:r>
      <w:r w:rsidRPr="00021E62">
        <w:t xml:space="preserve">. A window displays an option for an RS-232 connection. </w:t>
      </w:r>
      <w:r w:rsidR="008A293A">
        <w:t>Connect the cable to the RS-232 port.</w:t>
      </w:r>
    </w:p>
    <w:p w14:paraId="61FE637D" w14:textId="77777777" w:rsidR="000178F1" w:rsidRPr="00021E62" w:rsidRDefault="000178F1" w:rsidP="008A293A">
      <w:pPr>
        <w:pStyle w:val="SubStepAlpha"/>
      </w:pPr>
      <w:r w:rsidRPr="00021E62">
        <w:t xml:space="preserve">Drag the other end of the console connection to the S1 switch and click the switch to access the connection list. </w:t>
      </w:r>
    </w:p>
    <w:p w14:paraId="773BA01A" w14:textId="77777777" w:rsidR="00231DCA" w:rsidRPr="000178F1" w:rsidRDefault="000178F1" w:rsidP="008A293A">
      <w:pPr>
        <w:pStyle w:val="SubStepAlpha"/>
      </w:pPr>
      <w:r w:rsidRPr="00021E62">
        <w:t xml:space="preserve">Select the </w:t>
      </w:r>
      <w:r w:rsidRPr="00021E62">
        <w:rPr>
          <w:b/>
        </w:rPr>
        <w:t>Console</w:t>
      </w:r>
      <w:r w:rsidRPr="00021E62">
        <w:t xml:space="preserve"> p</w:t>
      </w:r>
      <w:r>
        <w:t>ort to complete the connection.</w:t>
      </w:r>
    </w:p>
    <w:p w14:paraId="457A02A7" w14:textId="77777777" w:rsidR="00231DCA" w:rsidRDefault="00C11D97" w:rsidP="00457934">
      <w:pPr>
        <w:pStyle w:val="Titre3"/>
      </w:pPr>
      <w:r>
        <w:t>Establish a terminal session with S1.</w:t>
      </w:r>
    </w:p>
    <w:p w14:paraId="74C48839" w14:textId="77777777" w:rsidR="00C11D97" w:rsidRPr="00C11D97" w:rsidRDefault="00C11D97" w:rsidP="00C11D97">
      <w:pPr>
        <w:pStyle w:val="SubStepAlpha"/>
      </w:pPr>
      <w:r w:rsidRPr="00C11D97">
        <w:t xml:space="preserve">Click </w:t>
      </w:r>
      <w:r w:rsidRPr="00C11D97">
        <w:rPr>
          <w:b/>
        </w:rPr>
        <w:t>PC1</w:t>
      </w:r>
      <w:r w:rsidRPr="00C11D97">
        <w:t xml:space="preserve"> and then select the </w:t>
      </w:r>
      <w:r w:rsidRPr="00C11D97">
        <w:rPr>
          <w:b/>
        </w:rPr>
        <w:t>Desktop</w:t>
      </w:r>
      <w:r w:rsidRPr="00C11D97">
        <w:t xml:space="preserve"> tab. </w:t>
      </w:r>
    </w:p>
    <w:p w14:paraId="32AADE74" w14:textId="77777777" w:rsidR="00C11D97" w:rsidRDefault="00C11D97" w:rsidP="00C11D97">
      <w:pPr>
        <w:pStyle w:val="SubStepAlpha"/>
      </w:pPr>
      <w:r w:rsidRPr="00C11D97">
        <w:t xml:space="preserve">Click the </w:t>
      </w:r>
      <w:r w:rsidRPr="00C11D97">
        <w:rPr>
          <w:b/>
        </w:rPr>
        <w:t>Terminal</w:t>
      </w:r>
      <w:r w:rsidRPr="00C11D97">
        <w:t xml:space="preserve"> application icon. Verify that the Port Configuratio</w:t>
      </w:r>
      <w:r>
        <w:t>n default settings are correct.</w:t>
      </w:r>
    </w:p>
    <w:p w14:paraId="6024E9C5" w14:textId="77777777" w:rsidR="00C11D97" w:rsidRDefault="00C11D97" w:rsidP="00C11D97">
      <w:pPr>
        <w:pStyle w:val="Titre4"/>
      </w:pPr>
      <w:r>
        <w:t>Question:</w:t>
      </w:r>
    </w:p>
    <w:p w14:paraId="03291E69" w14:textId="77777777" w:rsidR="00C11D97" w:rsidRDefault="00C11D97" w:rsidP="001E7B3E">
      <w:pPr>
        <w:pStyle w:val="BodyTextL50"/>
        <w:spacing w:before="0"/>
      </w:pPr>
      <w:r w:rsidRPr="00C11D97">
        <w:t>What is t</w:t>
      </w:r>
      <w:r>
        <w:t>he setting for bits per second?</w:t>
      </w:r>
    </w:p>
    <w:p w14:paraId="5B804E93" w14:textId="1113450F" w:rsidR="00C11D97" w:rsidRPr="002D1DF1" w:rsidRDefault="002D1DF1" w:rsidP="00C11D97">
      <w:pPr>
        <w:pStyle w:val="AnswerLineL50"/>
        <w:rPr>
          <w:color w:val="auto"/>
        </w:rPr>
      </w:pPr>
      <w:r>
        <w:rPr>
          <w:color w:val="auto"/>
        </w:rPr>
        <w:t>9600 bits per second</w:t>
      </w:r>
    </w:p>
    <w:p w14:paraId="64535297" w14:textId="77777777" w:rsidR="00C11D97" w:rsidRPr="00C11D97" w:rsidRDefault="00C11D97" w:rsidP="00C11D97">
      <w:pPr>
        <w:pStyle w:val="SubStepAlpha"/>
      </w:pPr>
      <w:r>
        <w:t xml:space="preserve">Click </w:t>
      </w:r>
      <w:r w:rsidRPr="00C11D97">
        <w:rPr>
          <w:b/>
        </w:rPr>
        <w:t>OK</w:t>
      </w:r>
      <w:r>
        <w:t>.</w:t>
      </w:r>
    </w:p>
    <w:p w14:paraId="6B945EFE" w14:textId="77777777" w:rsidR="00C11D97" w:rsidRDefault="00C11D97" w:rsidP="00C11D97">
      <w:pPr>
        <w:pStyle w:val="SubStepAlpha"/>
      </w:pPr>
      <w:r w:rsidRPr="00C11D97">
        <w:t xml:space="preserve">The screen that appears may have several messages displayed. Somewhere on the screen there should be a </w:t>
      </w:r>
      <w:r w:rsidRPr="00C11D97">
        <w:rPr>
          <w:b/>
        </w:rPr>
        <w:t>Press RETURN to get started!</w:t>
      </w:r>
      <w:r w:rsidRPr="00C11D97">
        <w:t xml:space="preserve"> message. Press ENTER.</w:t>
      </w:r>
    </w:p>
    <w:p w14:paraId="360D24F2" w14:textId="77777777" w:rsidR="00C11D97" w:rsidRDefault="00C11D97" w:rsidP="00C11D97">
      <w:pPr>
        <w:pStyle w:val="Titre4"/>
      </w:pPr>
      <w:r>
        <w:t>Question:</w:t>
      </w:r>
    </w:p>
    <w:p w14:paraId="314F1655" w14:textId="77777777" w:rsidR="00C11D97" w:rsidRDefault="00C11D97" w:rsidP="001E7B3E">
      <w:pPr>
        <w:pStyle w:val="BodyTextL50"/>
        <w:spacing w:before="0"/>
      </w:pPr>
      <w:r w:rsidRPr="00C11D97">
        <w:t xml:space="preserve">What is the </w:t>
      </w:r>
      <w:r>
        <w:t>prompt displayed on the screen?</w:t>
      </w:r>
    </w:p>
    <w:p w14:paraId="42187A1E" w14:textId="02A1B6D8" w:rsidR="007248D4" w:rsidRPr="002D1DF1" w:rsidRDefault="002D1DF1" w:rsidP="007248D4">
      <w:pPr>
        <w:pStyle w:val="AnswerLineL50"/>
        <w:rPr>
          <w:color w:val="auto"/>
        </w:rPr>
      </w:pPr>
      <w:r>
        <w:rPr>
          <w:color w:val="auto"/>
        </w:rPr>
        <w:t>S1</w:t>
      </w:r>
    </w:p>
    <w:p w14:paraId="4011B66D" w14:textId="77777777" w:rsidR="00231DCA" w:rsidRPr="001F4F1B" w:rsidRDefault="00C11D97" w:rsidP="008402F2">
      <w:pPr>
        <w:pStyle w:val="Titre3"/>
      </w:pPr>
      <w:r>
        <w:t>Explore the IOS Help.</w:t>
      </w:r>
    </w:p>
    <w:p w14:paraId="02905229" w14:textId="77777777" w:rsidR="00C11D97" w:rsidRDefault="00C11D97" w:rsidP="00C11D97">
      <w:pPr>
        <w:pStyle w:val="SubStepAlpha"/>
      </w:pPr>
      <w:r>
        <w:t xml:space="preserve">The IOS can provide help for commands depending on the level accessed. The prompt currently displayed is called </w:t>
      </w:r>
      <w:r w:rsidRPr="00C11D97">
        <w:rPr>
          <w:b/>
        </w:rPr>
        <w:t>User EXEC</w:t>
      </w:r>
      <w:r>
        <w:t>, and the device is waiting for a command. The most basic form of help is to type a question mark (?) at the prompt to display a list of commands.</w:t>
      </w:r>
    </w:p>
    <w:p w14:paraId="75ACAB35" w14:textId="77777777" w:rsidR="00C11D97" w:rsidRDefault="00C11D97" w:rsidP="00C11D97">
      <w:pPr>
        <w:pStyle w:val="ConfigWindow"/>
      </w:pPr>
      <w:r>
        <w:t>Open Configuration Window</w:t>
      </w:r>
    </w:p>
    <w:p w14:paraId="7C3118EC" w14:textId="77777777" w:rsidR="00C11D97" w:rsidRDefault="00C11D97" w:rsidP="00C11D97">
      <w:pPr>
        <w:pStyle w:val="CMD"/>
        <w:rPr>
          <w:b/>
        </w:rPr>
      </w:pPr>
      <w:r>
        <w:t>S1</w:t>
      </w:r>
      <w:proofErr w:type="gramStart"/>
      <w:r>
        <w:t xml:space="preserve">&gt; </w:t>
      </w:r>
      <w:r w:rsidRPr="00C11D97">
        <w:rPr>
          <w:b/>
        </w:rPr>
        <w:t>?</w:t>
      </w:r>
      <w:proofErr w:type="gramEnd"/>
    </w:p>
    <w:p w14:paraId="029612A5" w14:textId="77777777" w:rsidR="00C11D97" w:rsidRDefault="00C11D97" w:rsidP="00C11D97">
      <w:pPr>
        <w:pStyle w:val="Titre4"/>
      </w:pPr>
      <w:r>
        <w:t>Question:</w:t>
      </w:r>
    </w:p>
    <w:p w14:paraId="5255EFA0" w14:textId="77777777" w:rsidR="00C11D97" w:rsidRDefault="00C11D97" w:rsidP="001E7B3E">
      <w:pPr>
        <w:pStyle w:val="BodyTextL50"/>
        <w:spacing w:before="0"/>
      </w:pPr>
      <w:r>
        <w:t>Which command begins with the letter ‘C’?</w:t>
      </w:r>
    </w:p>
    <w:p w14:paraId="45D6A2FF" w14:textId="4E7006D8" w:rsidR="00C11D97" w:rsidRPr="00126135" w:rsidRDefault="00126135" w:rsidP="00C11D97">
      <w:pPr>
        <w:pStyle w:val="AnswerLineL50"/>
        <w:rPr>
          <w:color w:val="auto"/>
        </w:rPr>
      </w:pPr>
      <w:r>
        <w:rPr>
          <w:color w:val="auto"/>
        </w:rPr>
        <w:lastRenderedPageBreak/>
        <w:t>connect</w:t>
      </w:r>
    </w:p>
    <w:p w14:paraId="5637E142" w14:textId="77777777" w:rsidR="00C11D97" w:rsidRDefault="00C11D97" w:rsidP="00C11D97">
      <w:pPr>
        <w:pStyle w:val="SubStepAlpha"/>
      </w:pPr>
      <w:r>
        <w:t xml:space="preserve">At the prompt, type t and then a question mark (?). </w:t>
      </w:r>
    </w:p>
    <w:p w14:paraId="38C98BE6" w14:textId="77777777"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14:paraId="2708D81D" w14:textId="77777777" w:rsidR="00324FED" w:rsidRDefault="00324FED" w:rsidP="00324FED">
      <w:pPr>
        <w:pStyle w:val="Titre4"/>
      </w:pPr>
      <w:r>
        <w:t>Question:</w:t>
      </w:r>
    </w:p>
    <w:p w14:paraId="1957970C" w14:textId="77777777" w:rsidR="00C11D97" w:rsidRDefault="00C11D97" w:rsidP="001E7B3E">
      <w:pPr>
        <w:pStyle w:val="BodyTextL50"/>
        <w:spacing w:before="0"/>
      </w:pPr>
      <w:r>
        <w:t>Which commands are displayed?</w:t>
      </w:r>
    </w:p>
    <w:p w14:paraId="504A57EA" w14:textId="40470DA5" w:rsidR="00324FED" w:rsidRPr="00126135" w:rsidRDefault="00126135" w:rsidP="00324FED">
      <w:pPr>
        <w:pStyle w:val="AnswerLineL50"/>
        <w:rPr>
          <w:color w:val="auto"/>
        </w:rPr>
      </w:pPr>
      <w:r>
        <w:rPr>
          <w:color w:val="auto"/>
        </w:rPr>
        <w:t>telnet/terminal/</w:t>
      </w:r>
      <w:proofErr w:type="gramStart"/>
      <w:r>
        <w:rPr>
          <w:color w:val="auto"/>
        </w:rPr>
        <w:t>traceroute</w:t>
      </w:r>
      <w:proofErr w:type="gramEnd"/>
    </w:p>
    <w:p w14:paraId="4F1B7A75" w14:textId="77777777" w:rsidR="00C11D97" w:rsidRDefault="00C11D97" w:rsidP="00C11D97">
      <w:pPr>
        <w:pStyle w:val="BodyTextL50"/>
      </w:pPr>
      <w:r>
        <w:t xml:space="preserve">At the prompt, type </w:t>
      </w:r>
      <w:proofErr w:type="spellStart"/>
      <w:r>
        <w:t>te</w:t>
      </w:r>
      <w:proofErr w:type="spellEnd"/>
      <w:r>
        <w:t xml:space="preserve"> and then a question mark (?). </w:t>
      </w:r>
    </w:p>
    <w:p w14:paraId="6C35BB29" w14:textId="77777777" w:rsidR="00C11D97" w:rsidRDefault="00C11D97" w:rsidP="00324FED">
      <w:pPr>
        <w:pStyle w:val="CMD"/>
      </w:pPr>
      <w:r>
        <w:t xml:space="preserve">S1&gt; </w:t>
      </w:r>
      <w:proofErr w:type="spellStart"/>
      <w:r w:rsidRPr="00324FED">
        <w:rPr>
          <w:b/>
        </w:rPr>
        <w:t>te</w:t>
      </w:r>
      <w:proofErr w:type="spellEnd"/>
      <w:r w:rsidRPr="00324FED">
        <w:rPr>
          <w:b/>
        </w:rPr>
        <w:t>?</w:t>
      </w:r>
      <w:r>
        <w:t xml:space="preserve"> </w:t>
      </w:r>
    </w:p>
    <w:p w14:paraId="6459F9DF" w14:textId="77777777" w:rsidR="00C11D97" w:rsidRDefault="00324FED" w:rsidP="00324FED">
      <w:pPr>
        <w:pStyle w:val="Titre4"/>
      </w:pPr>
      <w:r>
        <w:t>Question:</w:t>
      </w:r>
    </w:p>
    <w:p w14:paraId="6AD3C217" w14:textId="77777777" w:rsidR="00C11D97" w:rsidRDefault="00C11D97" w:rsidP="001E7B3E">
      <w:pPr>
        <w:pStyle w:val="BodyTextL50"/>
        <w:spacing w:before="0"/>
      </w:pPr>
      <w:r>
        <w:t>Which commands are displayed?</w:t>
      </w:r>
    </w:p>
    <w:p w14:paraId="2D0DAEEC" w14:textId="30C5938A" w:rsidR="00126135" w:rsidRPr="00126135" w:rsidRDefault="00126135" w:rsidP="001E7B3E">
      <w:pPr>
        <w:pStyle w:val="BodyTextL50"/>
        <w:spacing w:before="0"/>
        <w:rPr>
          <w:b/>
          <w:bCs/>
          <w:i/>
          <w:iCs/>
        </w:rPr>
      </w:pPr>
      <w:r>
        <w:rPr>
          <w:b/>
          <w:bCs/>
          <w:i/>
          <w:iCs/>
        </w:rPr>
        <w:t>telnet/terminal</w:t>
      </w:r>
    </w:p>
    <w:p w14:paraId="58C9E3A4" w14:textId="77777777" w:rsidR="00C11D97" w:rsidRDefault="00C11D97" w:rsidP="00C11D97">
      <w:pPr>
        <w:pStyle w:val="BodyTextL50"/>
      </w:pPr>
      <w:r>
        <w:t xml:space="preserve">This type of help is known as context-sensitive help. It provides more information as the commands are expanded. </w:t>
      </w:r>
    </w:p>
    <w:p w14:paraId="542EEB03" w14:textId="77777777" w:rsidR="001446BD" w:rsidRDefault="001446BD" w:rsidP="00C235A2">
      <w:pPr>
        <w:pStyle w:val="Titre2"/>
      </w:pPr>
      <w:r>
        <w:t>Explore EXEC Modes</w:t>
      </w:r>
    </w:p>
    <w:p w14:paraId="26FAA32A" w14:textId="77777777" w:rsidR="003D4AA7" w:rsidRPr="00996661" w:rsidRDefault="003D4AA7" w:rsidP="003D4AA7">
      <w:pPr>
        <w:pStyle w:val="BodyTextL25"/>
      </w:pPr>
      <w:r w:rsidRPr="00996661">
        <w:t>In Part 2 of this activity, you will switch to privileged EXEC mode and issue additional commands</w:t>
      </w:r>
    </w:p>
    <w:p w14:paraId="78524A43" w14:textId="77777777" w:rsidR="009B5794" w:rsidRPr="009B5794" w:rsidRDefault="003D4AA7" w:rsidP="009B5794">
      <w:pPr>
        <w:pStyle w:val="Titre3"/>
        <w:numPr>
          <w:ilvl w:val="2"/>
          <w:numId w:val="20"/>
        </w:numPr>
      </w:pPr>
      <w:r>
        <w:t>Enter privileged EXEC mode.</w:t>
      </w:r>
    </w:p>
    <w:p w14:paraId="07F7DB8A" w14:textId="77777777" w:rsidR="001446BD" w:rsidRDefault="001446BD" w:rsidP="009B5794">
      <w:pPr>
        <w:pStyle w:val="SubStepAlpha"/>
      </w:pPr>
      <w:r w:rsidRPr="00A572DC">
        <w:t>At the prompt, type the question mark (</w:t>
      </w:r>
      <w:r w:rsidRPr="00A572DC">
        <w:rPr>
          <w:b/>
        </w:rPr>
        <w:t>?</w:t>
      </w:r>
      <w:r>
        <w:t>).</w:t>
      </w:r>
    </w:p>
    <w:p w14:paraId="4AADDF86" w14:textId="77777777" w:rsidR="001446BD" w:rsidRDefault="001446BD" w:rsidP="001446BD">
      <w:pPr>
        <w:pStyle w:val="CMD"/>
        <w:rPr>
          <w:b/>
        </w:rPr>
      </w:pPr>
      <w:r w:rsidRPr="00A572DC">
        <w:t>S1</w:t>
      </w:r>
      <w:proofErr w:type="gramStart"/>
      <w:r w:rsidRPr="00A572DC">
        <w:t xml:space="preserve">&gt; </w:t>
      </w:r>
      <w:r w:rsidRPr="001446BD">
        <w:rPr>
          <w:b/>
        </w:rPr>
        <w:t>?</w:t>
      </w:r>
      <w:proofErr w:type="gramEnd"/>
    </w:p>
    <w:p w14:paraId="0B64FFD5" w14:textId="77777777" w:rsidR="009B5794" w:rsidRPr="00A572DC" w:rsidRDefault="009B5794" w:rsidP="009B5794">
      <w:pPr>
        <w:pStyle w:val="Titre4"/>
      </w:pPr>
      <w:r>
        <w:t>Question:</w:t>
      </w:r>
    </w:p>
    <w:p w14:paraId="3CB7544A" w14:textId="77777777" w:rsidR="001446BD" w:rsidRDefault="001446BD" w:rsidP="001E7B3E">
      <w:pPr>
        <w:pStyle w:val="BodyTextL50"/>
        <w:spacing w:before="0"/>
      </w:pPr>
      <w:r w:rsidRPr="00A572DC">
        <w:t xml:space="preserve">What information is displayed </w:t>
      </w:r>
      <w:r>
        <w:t>for</w:t>
      </w:r>
      <w:r w:rsidRPr="00A572DC">
        <w:t xml:space="preserve"> the </w:t>
      </w:r>
      <w:r w:rsidRPr="00A572DC">
        <w:rPr>
          <w:b/>
        </w:rPr>
        <w:t>enable</w:t>
      </w:r>
      <w:r>
        <w:t xml:space="preserve"> command?</w:t>
      </w:r>
    </w:p>
    <w:p w14:paraId="453A01D4" w14:textId="76A307E0" w:rsidR="00126135" w:rsidRDefault="00126135" w:rsidP="001E7B3E">
      <w:pPr>
        <w:pStyle w:val="BodyTextL50"/>
        <w:spacing w:before="0"/>
      </w:pPr>
      <w:r>
        <w:t xml:space="preserve">Turn on privileged </w:t>
      </w:r>
      <w:proofErr w:type="gramStart"/>
      <w:r>
        <w:t>commands</w:t>
      </w:r>
      <w:proofErr w:type="gramEnd"/>
    </w:p>
    <w:p w14:paraId="6029606A" w14:textId="77777777" w:rsidR="001446BD" w:rsidRDefault="001446BD" w:rsidP="00436EE5">
      <w:pPr>
        <w:pStyle w:val="SubStepAlpha"/>
      </w:pPr>
      <w:r w:rsidRPr="00A572DC">
        <w:t xml:space="preserve">Type </w:t>
      </w:r>
      <w:proofErr w:type="spellStart"/>
      <w:r w:rsidRPr="00A572DC">
        <w:rPr>
          <w:b/>
        </w:rPr>
        <w:t>en</w:t>
      </w:r>
      <w:proofErr w:type="spellEnd"/>
      <w:r w:rsidRPr="00A572DC">
        <w:rPr>
          <w:b/>
        </w:rPr>
        <w:t xml:space="preserve"> </w:t>
      </w:r>
      <w:r w:rsidRPr="00A572DC">
        <w:t xml:space="preserve">and press the </w:t>
      </w:r>
      <w:r w:rsidRPr="00A572DC">
        <w:rPr>
          <w:b/>
        </w:rPr>
        <w:t>Tab</w:t>
      </w:r>
      <w:r w:rsidR="00436EE5">
        <w:t xml:space="preserve"> key.</w:t>
      </w:r>
    </w:p>
    <w:p w14:paraId="2E64B1ED" w14:textId="77777777" w:rsidR="001446BD" w:rsidRDefault="001446BD" w:rsidP="001446BD">
      <w:pPr>
        <w:pStyle w:val="CMD"/>
        <w:rPr>
          <w:b/>
        </w:rPr>
      </w:pPr>
      <w:r w:rsidRPr="00A572DC">
        <w:t xml:space="preserve">S1&gt; </w:t>
      </w:r>
      <w:proofErr w:type="spellStart"/>
      <w:r w:rsidRPr="001446BD">
        <w:rPr>
          <w:b/>
        </w:rPr>
        <w:t>en</w:t>
      </w:r>
      <w:proofErr w:type="spellEnd"/>
      <w:r w:rsidRPr="001446BD">
        <w:rPr>
          <w:b/>
        </w:rPr>
        <w:t>&lt;Tab&gt;</w:t>
      </w:r>
    </w:p>
    <w:p w14:paraId="680AAEC2" w14:textId="77777777" w:rsidR="001446BD" w:rsidRPr="00A572DC" w:rsidRDefault="001446BD" w:rsidP="001446BD">
      <w:pPr>
        <w:pStyle w:val="Titre4"/>
      </w:pPr>
      <w:r>
        <w:t>Question:</w:t>
      </w:r>
    </w:p>
    <w:p w14:paraId="7CDF2443" w14:textId="77777777" w:rsidR="001446BD" w:rsidRDefault="001446BD" w:rsidP="001E7B3E">
      <w:pPr>
        <w:pStyle w:val="BodyTextL50"/>
        <w:spacing w:before="0"/>
      </w:pPr>
      <w:r w:rsidRPr="00A572DC">
        <w:t xml:space="preserve">What displays after pressing the </w:t>
      </w:r>
      <w:r w:rsidRPr="00A572DC">
        <w:rPr>
          <w:b/>
        </w:rPr>
        <w:t>Tab</w:t>
      </w:r>
      <w:r w:rsidRPr="00A572DC">
        <w:t xml:space="preserve"> key?</w:t>
      </w:r>
    </w:p>
    <w:p w14:paraId="177F0BBD" w14:textId="01A49EE7" w:rsidR="003D4AA7" w:rsidRPr="00126135" w:rsidRDefault="00126135" w:rsidP="003D4AA7">
      <w:pPr>
        <w:pStyle w:val="AnswerLineL50"/>
        <w:rPr>
          <w:color w:val="auto"/>
        </w:rPr>
      </w:pPr>
      <w:r>
        <w:rPr>
          <w:color w:val="auto"/>
        </w:rPr>
        <w:t>enable</w:t>
      </w:r>
    </w:p>
    <w:p w14:paraId="7FF20CA0" w14:textId="77777777" w:rsidR="001446BD" w:rsidRPr="00A572DC" w:rsidRDefault="001446BD" w:rsidP="001446BD">
      <w:pPr>
        <w:pStyle w:val="BodyTextL50"/>
      </w:pPr>
      <w:r w:rsidRPr="00A572DC">
        <w:t xml:space="preserve">This is called command completion (or tab completion). When part of a command is typed, the </w:t>
      </w:r>
      <w:r w:rsidRPr="00A572DC">
        <w:rPr>
          <w:b/>
        </w:rPr>
        <w:t>Tab</w:t>
      </w:r>
      <w:r w:rsidRPr="00A572DC">
        <w:t xml:space="preserve"> key can be used to complete the partial command. If the characters typed are enough to make the command unique, as in the case of the </w:t>
      </w:r>
      <w:r w:rsidRPr="00A572DC">
        <w:rPr>
          <w:b/>
        </w:rPr>
        <w:t>enable</w:t>
      </w:r>
      <w:r w:rsidRPr="00A572DC">
        <w:t xml:space="preserve"> command, the remaining portion of the command is displayed.  </w:t>
      </w:r>
    </w:p>
    <w:p w14:paraId="03DB5475" w14:textId="77777777" w:rsidR="003D4AA7" w:rsidRDefault="003D4AA7" w:rsidP="003D4AA7">
      <w:pPr>
        <w:pStyle w:val="Titre4"/>
      </w:pPr>
      <w:r>
        <w:t>Question:</w:t>
      </w:r>
    </w:p>
    <w:p w14:paraId="1043C993" w14:textId="77777777" w:rsidR="001446BD" w:rsidRDefault="001446BD" w:rsidP="001E7B3E">
      <w:pPr>
        <w:pStyle w:val="BodyTextL50"/>
        <w:spacing w:before="0"/>
      </w:pPr>
      <w:r w:rsidRPr="00A572DC">
        <w:t xml:space="preserve">What would happen if you typed </w:t>
      </w:r>
      <w:proofErr w:type="spellStart"/>
      <w:r w:rsidRPr="00A572DC">
        <w:rPr>
          <w:b/>
        </w:rPr>
        <w:t>te</w:t>
      </w:r>
      <w:proofErr w:type="spellEnd"/>
      <w:r w:rsidRPr="00A572DC">
        <w:rPr>
          <w:b/>
        </w:rPr>
        <w:t xml:space="preserve">&lt;Tab&gt; </w:t>
      </w:r>
      <w:r w:rsidR="003D4AA7">
        <w:t>at the prompt?</w:t>
      </w:r>
    </w:p>
    <w:p w14:paraId="3729E480" w14:textId="3717FB4A" w:rsidR="00126135" w:rsidRDefault="00126135" w:rsidP="001E7B3E">
      <w:pPr>
        <w:pStyle w:val="BodyTextL50"/>
        <w:spacing w:before="0"/>
      </w:pPr>
      <w:r>
        <w:t>It let “</w:t>
      </w:r>
      <w:proofErr w:type="spellStart"/>
      <w:r>
        <w:t>te</w:t>
      </w:r>
      <w:proofErr w:type="spellEnd"/>
      <w:r>
        <w:t xml:space="preserve">” in the next line because it </w:t>
      </w:r>
      <w:proofErr w:type="gramStart"/>
      <w:r>
        <w:t>have</w:t>
      </w:r>
      <w:proofErr w:type="gramEnd"/>
      <w:r>
        <w:t xml:space="preserve"> telnet and terminal which start with </w:t>
      </w:r>
      <w:proofErr w:type="spellStart"/>
      <w:r>
        <w:t>te</w:t>
      </w:r>
      <w:proofErr w:type="spellEnd"/>
    </w:p>
    <w:p w14:paraId="663C89F3" w14:textId="77777777" w:rsidR="003D4AA7" w:rsidRDefault="001446BD" w:rsidP="00B0433A">
      <w:pPr>
        <w:pStyle w:val="SubStepAlpha"/>
      </w:pPr>
      <w:r w:rsidRPr="00D572A8">
        <w:t xml:space="preserve">Enter the </w:t>
      </w:r>
      <w:r w:rsidRPr="00D572A8">
        <w:rPr>
          <w:b/>
        </w:rPr>
        <w:t>enable</w:t>
      </w:r>
      <w:r w:rsidRPr="00D572A8">
        <w:t xml:space="preserve"> command and press ENT</w:t>
      </w:r>
      <w:r w:rsidR="003D4AA7">
        <w:t>ER.</w:t>
      </w:r>
    </w:p>
    <w:p w14:paraId="3B852D75" w14:textId="77777777" w:rsidR="003D4AA7" w:rsidRDefault="003D4AA7" w:rsidP="003D4AA7">
      <w:pPr>
        <w:pStyle w:val="Titre4"/>
      </w:pPr>
      <w:r>
        <w:t>Question:</w:t>
      </w:r>
    </w:p>
    <w:p w14:paraId="7F2DB6D8" w14:textId="77777777" w:rsidR="001446BD" w:rsidRDefault="003D4AA7" w:rsidP="001E7B3E">
      <w:pPr>
        <w:pStyle w:val="BodyTextL50"/>
        <w:spacing w:before="0"/>
      </w:pPr>
      <w:r>
        <w:t>How does the prompt change?</w:t>
      </w:r>
    </w:p>
    <w:p w14:paraId="17CC7867" w14:textId="36541ECA" w:rsidR="003D4AA7" w:rsidRPr="00126135" w:rsidRDefault="00126135" w:rsidP="003D4AA7">
      <w:pPr>
        <w:pStyle w:val="AnswerLineL50"/>
        <w:rPr>
          <w:color w:val="auto"/>
        </w:rPr>
      </w:pPr>
      <w:r>
        <w:rPr>
          <w:color w:val="auto"/>
        </w:rPr>
        <w:t>We change S1&gt; to S1#</w:t>
      </w:r>
    </w:p>
    <w:p w14:paraId="1A33CBAE" w14:textId="77777777" w:rsidR="001446BD" w:rsidRPr="00D572A8" w:rsidRDefault="001446BD" w:rsidP="00B0433A">
      <w:pPr>
        <w:pStyle w:val="SubStepAlpha"/>
      </w:pPr>
      <w:r w:rsidRPr="00D572A8">
        <w:t>When prompted, type the question mark (</w:t>
      </w:r>
      <w:r w:rsidRPr="00D572A8">
        <w:rPr>
          <w:b/>
        </w:rPr>
        <w:t>?</w:t>
      </w:r>
      <w:r w:rsidR="003D4AA7">
        <w:t>).</w:t>
      </w:r>
    </w:p>
    <w:p w14:paraId="501997E5" w14:textId="77777777" w:rsidR="001446BD" w:rsidRDefault="001446BD" w:rsidP="003D4AA7">
      <w:pPr>
        <w:pStyle w:val="CMD"/>
        <w:rPr>
          <w:b/>
        </w:rPr>
      </w:pPr>
      <w:r w:rsidRPr="00D572A8">
        <w:t>S1</w:t>
      </w:r>
      <w:proofErr w:type="gramStart"/>
      <w:r w:rsidRPr="00D572A8">
        <w:t xml:space="preserve"># </w:t>
      </w:r>
      <w:r w:rsidRPr="00D572A8">
        <w:rPr>
          <w:b/>
        </w:rPr>
        <w:t>?</w:t>
      </w:r>
      <w:proofErr w:type="gramEnd"/>
      <w:r w:rsidRPr="00D572A8">
        <w:rPr>
          <w:b/>
        </w:rPr>
        <w:t xml:space="preserve"> </w:t>
      </w:r>
    </w:p>
    <w:p w14:paraId="6CB7F77D" w14:textId="6AB83E9A" w:rsidR="003D4AA7" w:rsidRPr="00126135" w:rsidRDefault="001446BD" w:rsidP="00126135">
      <w:pPr>
        <w:pStyle w:val="BodyTextL50"/>
        <w:rPr>
          <w:szCs w:val="20"/>
        </w:rPr>
      </w:pPr>
      <w:r w:rsidRPr="00D572A8">
        <w:rPr>
          <w:szCs w:val="20"/>
        </w:rPr>
        <w:t>One command starts with th</w:t>
      </w:r>
      <w:r w:rsidR="003D4AA7">
        <w:rPr>
          <w:szCs w:val="20"/>
        </w:rPr>
        <w:t>e letter ‘C’ in user EXEC mode.</w:t>
      </w:r>
      <w:r w:rsidR="00126135">
        <w:t xml:space="preserve"> </w:t>
      </w:r>
    </w:p>
    <w:p w14:paraId="689E794F" w14:textId="77777777" w:rsidR="001446BD" w:rsidRDefault="001446BD" w:rsidP="001E7B3E">
      <w:pPr>
        <w:pStyle w:val="BodyTextL50"/>
        <w:spacing w:before="0"/>
        <w:rPr>
          <w:b/>
          <w:szCs w:val="20"/>
        </w:rPr>
      </w:pPr>
      <w:r w:rsidRPr="00D572A8">
        <w:rPr>
          <w:szCs w:val="20"/>
        </w:rPr>
        <w:t>How many commands are displayed now that privileged EXEC mode is active? (</w:t>
      </w:r>
      <w:r w:rsidRPr="00D572A8">
        <w:rPr>
          <w:b/>
          <w:szCs w:val="20"/>
        </w:rPr>
        <w:t>Hint</w:t>
      </w:r>
      <w:r w:rsidRPr="00D572A8">
        <w:rPr>
          <w:szCs w:val="20"/>
        </w:rPr>
        <w:t>: you could type c? to list just the commands beginning with ‘C’.)</w:t>
      </w:r>
      <w:r w:rsidRPr="00D572A8">
        <w:rPr>
          <w:b/>
          <w:szCs w:val="20"/>
        </w:rPr>
        <w:t xml:space="preserve"> </w:t>
      </w:r>
    </w:p>
    <w:p w14:paraId="24A46C85" w14:textId="5097F073" w:rsidR="00126135" w:rsidRDefault="00126135" w:rsidP="001E7B3E">
      <w:pPr>
        <w:pStyle w:val="BodyTextL50"/>
        <w:spacing w:before="0"/>
        <w:rPr>
          <w:b/>
          <w:szCs w:val="20"/>
        </w:rPr>
      </w:pPr>
      <w:r>
        <w:rPr>
          <w:b/>
          <w:szCs w:val="20"/>
        </w:rPr>
        <w:t>Clear/clock/configure/connect/</w:t>
      </w:r>
      <w:proofErr w:type="gramStart"/>
      <w:r>
        <w:rPr>
          <w:b/>
          <w:szCs w:val="20"/>
        </w:rPr>
        <w:t>copy</w:t>
      </w:r>
      <w:proofErr w:type="gramEnd"/>
    </w:p>
    <w:p w14:paraId="0B99072A" w14:textId="77777777" w:rsidR="003D4AA7" w:rsidRDefault="003D4AA7" w:rsidP="009B5794">
      <w:pPr>
        <w:pStyle w:val="Titre3"/>
      </w:pPr>
      <w:r>
        <w:lastRenderedPageBreak/>
        <w:t xml:space="preserve">Enter Global Configuration </w:t>
      </w:r>
      <w:proofErr w:type="gramStart"/>
      <w:r>
        <w:t>mode</w:t>
      </w:r>
      <w:proofErr w:type="gramEnd"/>
    </w:p>
    <w:p w14:paraId="08B49906" w14:textId="77777777" w:rsidR="003D4AA7" w:rsidRDefault="003D4AA7" w:rsidP="00C235A2">
      <w:pPr>
        <w:pStyle w:val="SubStepAlpha"/>
      </w:pPr>
      <w:r w:rsidRPr="00EF7FE8">
        <w:t xml:space="preserve">When in privileged EXEC mode, one of the commands starting with the letter ‘C’ is </w:t>
      </w:r>
      <w:r w:rsidRPr="00EF7FE8">
        <w:rPr>
          <w:b/>
        </w:rPr>
        <w:t>configure</w:t>
      </w:r>
      <w:r w:rsidRPr="00EF7FE8">
        <w:t>. Type either the full command or enough of the command to make it unique. Press the &lt;</w:t>
      </w:r>
      <w:r w:rsidRPr="00EF7FE8">
        <w:rPr>
          <w:b/>
        </w:rPr>
        <w:t>Tab</w:t>
      </w:r>
      <w:r w:rsidRPr="00EF7FE8">
        <w:t>&gt; key to iss</w:t>
      </w:r>
      <w:r w:rsidR="009B5794">
        <w:t>ue the command and press ENTER.</w:t>
      </w:r>
    </w:p>
    <w:p w14:paraId="135F2897" w14:textId="77777777" w:rsidR="003D4AA7" w:rsidRDefault="003D4AA7" w:rsidP="00B83D6C">
      <w:pPr>
        <w:pStyle w:val="CMD"/>
        <w:rPr>
          <w:b/>
        </w:rPr>
      </w:pPr>
      <w:r w:rsidRPr="00EF7FE8">
        <w:t xml:space="preserve">S1# </w:t>
      </w:r>
      <w:r w:rsidRPr="00B83D6C">
        <w:rPr>
          <w:b/>
        </w:rPr>
        <w:t xml:space="preserve">configure </w:t>
      </w:r>
    </w:p>
    <w:p w14:paraId="44A4DF2E" w14:textId="77777777" w:rsidR="00B83D6C" w:rsidRPr="00EF7FE8" w:rsidRDefault="00B83D6C" w:rsidP="00B83D6C">
      <w:pPr>
        <w:pStyle w:val="Titre4"/>
      </w:pPr>
      <w:r>
        <w:t>Question:</w:t>
      </w:r>
    </w:p>
    <w:p w14:paraId="0412B5A4" w14:textId="77777777" w:rsidR="003D4AA7" w:rsidRDefault="003D4AA7" w:rsidP="001E7B3E">
      <w:pPr>
        <w:pStyle w:val="BodyTextL50"/>
        <w:spacing w:before="0"/>
      </w:pPr>
      <w:r w:rsidRPr="00EF7FE8">
        <w:t xml:space="preserve">What is the message that is displayed? </w:t>
      </w:r>
    </w:p>
    <w:p w14:paraId="62CE49E9" w14:textId="0FDE6002" w:rsidR="00E67316" w:rsidRPr="00E67316" w:rsidRDefault="00E67316" w:rsidP="001E7B3E">
      <w:pPr>
        <w:pStyle w:val="BodyTextL50"/>
        <w:spacing w:before="0"/>
        <w:rPr>
          <w:b/>
          <w:bCs/>
          <w:i/>
          <w:iCs/>
        </w:rPr>
      </w:pPr>
      <w:r w:rsidRPr="00E67316">
        <w:rPr>
          <w:b/>
          <w:bCs/>
          <w:i/>
          <w:iCs/>
        </w:rPr>
        <w:t>Configuring from terminal, memory, or network [terminal]?</w:t>
      </w:r>
    </w:p>
    <w:p w14:paraId="5CCF0475" w14:textId="77777777" w:rsidR="00B83D6C" w:rsidRPr="00EF7FE8" w:rsidRDefault="00B83D6C" w:rsidP="00B83D6C">
      <w:pPr>
        <w:pStyle w:val="AnswerLineL50"/>
      </w:pPr>
      <w:r>
        <w:t>Type your answers here.</w:t>
      </w:r>
    </w:p>
    <w:p w14:paraId="0CEAD8F8" w14:textId="77777777" w:rsidR="003D4AA7" w:rsidRDefault="003D4AA7" w:rsidP="00C235A2">
      <w:pPr>
        <w:pStyle w:val="SubStepAlpha"/>
      </w:pPr>
      <w:r w:rsidRPr="00EF7FE8">
        <w:t xml:space="preserve">Press Enter to accept the default parameter that is enclosed in brackets </w:t>
      </w:r>
      <w:r w:rsidRPr="00EF7FE8">
        <w:rPr>
          <w:b/>
        </w:rPr>
        <w:t>[terminal]</w:t>
      </w:r>
      <w:r w:rsidRPr="00EF7FE8">
        <w:t xml:space="preserve">. </w:t>
      </w:r>
    </w:p>
    <w:p w14:paraId="28925B1E" w14:textId="77777777" w:rsidR="00B83D6C" w:rsidRPr="00EF7FE8" w:rsidRDefault="00981CFC" w:rsidP="00B83D6C">
      <w:pPr>
        <w:pStyle w:val="Titre4"/>
      </w:pPr>
      <w:r>
        <w:t>Questi</w:t>
      </w:r>
      <w:r w:rsidR="00B83D6C">
        <w:t>on:</w:t>
      </w:r>
    </w:p>
    <w:p w14:paraId="11BE4A25" w14:textId="424BA589" w:rsidR="003D4AA7" w:rsidRDefault="00B83D6C" w:rsidP="001E7B3E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  <w:szCs w:val="20"/>
        </w:rPr>
        <w:t>How does the prompt change?</w:t>
      </w:r>
      <w:r w:rsidR="00E67316">
        <w:rPr>
          <w:sz w:val="20"/>
          <w:szCs w:val="20"/>
        </w:rPr>
        <w:br/>
      </w:r>
      <w:r w:rsidR="00E67316">
        <w:rPr>
          <w:sz w:val="20"/>
          <w:szCs w:val="20"/>
        </w:rPr>
        <w:br/>
      </w:r>
      <w:r w:rsidR="00E67316" w:rsidRPr="00E67316">
        <w:rPr>
          <w:b/>
          <w:bCs/>
          <w:i/>
          <w:iCs/>
          <w:sz w:val="20"/>
          <w:szCs w:val="20"/>
        </w:rPr>
        <w:t>S1(config)#</w:t>
      </w:r>
    </w:p>
    <w:p w14:paraId="47482675" w14:textId="77777777" w:rsidR="003D4AA7" w:rsidRPr="00EF7FE8" w:rsidRDefault="003D4AA7" w:rsidP="00C235A2">
      <w:pPr>
        <w:pStyle w:val="SubStepAlpha"/>
      </w:pPr>
      <w:r w:rsidRPr="00EF7FE8">
        <w:t xml:space="preserve">This is called global configuration mode. This mode will be explored further in upcoming activities and labs. For now, return to privileged EXEC mode by typing </w:t>
      </w:r>
      <w:r w:rsidRPr="00EF7FE8">
        <w:rPr>
          <w:b/>
        </w:rPr>
        <w:t>end</w:t>
      </w:r>
      <w:r w:rsidRPr="00EF7FE8">
        <w:t xml:space="preserve">, </w:t>
      </w:r>
      <w:r w:rsidRPr="00EF7FE8">
        <w:rPr>
          <w:b/>
        </w:rPr>
        <w:t>exit</w:t>
      </w:r>
      <w:r w:rsidRPr="00EF7FE8">
        <w:t xml:space="preserve">, or </w:t>
      </w:r>
      <w:r w:rsidRPr="00EF7FE8">
        <w:rPr>
          <w:b/>
        </w:rPr>
        <w:t>Ctrl-Z</w:t>
      </w:r>
      <w:r w:rsidRPr="00EF7FE8">
        <w:t xml:space="preserve">. </w:t>
      </w:r>
    </w:p>
    <w:p w14:paraId="35F82A33" w14:textId="77777777" w:rsidR="003D4AA7" w:rsidRDefault="003D4AA7" w:rsidP="003D4AA7">
      <w:pPr>
        <w:pStyle w:val="CMD"/>
      </w:pPr>
      <w:r w:rsidRPr="00EF7FE8">
        <w:t xml:space="preserve">S1(config)# </w:t>
      </w:r>
      <w:r w:rsidRPr="00EF7FE8">
        <w:rPr>
          <w:b/>
        </w:rPr>
        <w:t>exit</w:t>
      </w:r>
    </w:p>
    <w:p w14:paraId="0C77BC40" w14:textId="77777777" w:rsidR="003D4AA7" w:rsidRDefault="003D4AA7" w:rsidP="003D4AA7">
      <w:pPr>
        <w:pStyle w:val="CMD"/>
      </w:pPr>
      <w:r w:rsidRPr="00EF7FE8">
        <w:t>S1#</w:t>
      </w:r>
    </w:p>
    <w:p w14:paraId="687D8EEE" w14:textId="77777777" w:rsidR="003D4AA7" w:rsidRDefault="003A2CB3" w:rsidP="00C235A2">
      <w:pPr>
        <w:pStyle w:val="Titre2"/>
      </w:pPr>
      <w:r>
        <w:t>Set the Clock</w:t>
      </w:r>
    </w:p>
    <w:p w14:paraId="33E13CB1" w14:textId="77777777" w:rsidR="003D4AA7" w:rsidRPr="00B83D6C" w:rsidRDefault="003D4AA7" w:rsidP="00B83D6C">
      <w:pPr>
        <w:pStyle w:val="Titre3"/>
        <w:numPr>
          <w:ilvl w:val="2"/>
          <w:numId w:val="18"/>
        </w:numPr>
        <w:rPr>
          <w:rFonts w:eastAsia="Arial"/>
        </w:rPr>
      </w:pPr>
      <w:r w:rsidRPr="00B83D6C">
        <w:rPr>
          <w:rFonts w:eastAsia="Arial"/>
        </w:rPr>
        <w:t xml:space="preserve">Use the clock command. </w:t>
      </w:r>
    </w:p>
    <w:p w14:paraId="62E23248" w14:textId="77777777" w:rsidR="003D4AA7" w:rsidRDefault="003D4AA7" w:rsidP="00597CA7">
      <w:pPr>
        <w:pStyle w:val="SubStepAlpha"/>
      </w:pPr>
      <w:r w:rsidRPr="00F0159E">
        <w:t xml:space="preserve">Use </w:t>
      </w:r>
      <w:r w:rsidRPr="00597CA7">
        <w:t>the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command to further explore Help and command syntax. Type </w:t>
      </w:r>
      <w:r w:rsidRPr="00F0159E">
        <w:rPr>
          <w:b/>
        </w:rPr>
        <w:t>show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at the privileged EXEC prompt. </w:t>
      </w:r>
    </w:p>
    <w:p w14:paraId="1AAFE826" w14:textId="77777777" w:rsidR="003D4AA7" w:rsidRDefault="003D4AA7" w:rsidP="00B83D6C">
      <w:pPr>
        <w:pStyle w:val="CMD"/>
        <w:rPr>
          <w:b/>
        </w:rPr>
      </w:pPr>
      <w:r w:rsidRPr="00F0159E">
        <w:t xml:space="preserve">S1# </w:t>
      </w:r>
      <w:r w:rsidRPr="00B83D6C">
        <w:rPr>
          <w:b/>
        </w:rPr>
        <w:t>show clock</w:t>
      </w:r>
    </w:p>
    <w:p w14:paraId="6969B42C" w14:textId="77777777" w:rsidR="00B83D6C" w:rsidRPr="00F0159E" w:rsidRDefault="00B83D6C" w:rsidP="00B83D6C">
      <w:pPr>
        <w:pStyle w:val="Titre4"/>
        <w:rPr>
          <w:rFonts w:eastAsia="Arial" w:cs="Arial"/>
        </w:rPr>
      </w:pPr>
      <w:r>
        <w:t>Question:</w:t>
      </w:r>
    </w:p>
    <w:p w14:paraId="1731E8EF" w14:textId="77777777" w:rsidR="003D4AA7" w:rsidRDefault="003D4AA7" w:rsidP="001E7B3E">
      <w:pPr>
        <w:pStyle w:val="BodyTextL50"/>
        <w:spacing w:before="0"/>
      </w:pPr>
      <w:r w:rsidRPr="00F0159E">
        <w:t>What information is displayed? What</w:t>
      </w:r>
      <w:r w:rsidR="00B83D6C">
        <w:t xml:space="preserve"> is the year that is displayed?</w:t>
      </w:r>
    </w:p>
    <w:p w14:paraId="70C1D058" w14:textId="67036FED" w:rsidR="00B83D6C" w:rsidRPr="00E67316" w:rsidRDefault="00E67316" w:rsidP="00224BC2">
      <w:pPr>
        <w:pStyle w:val="AnswerLineL50"/>
        <w:spacing w:before="400" w:after="400"/>
        <w:rPr>
          <w:color w:val="auto"/>
          <w:lang w:val="fr-FR"/>
        </w:rPr>
      </w:pPr>
      <w:r w:rsidRPr="00E67316">
        <w:rPr>
          <w:color w:val="auto"/>
          <w:lang w:val="fr-FR"/>
        </w:rPr>
        <w:t>*</w:t>
      </w:r>
      <w:proofErr w:type="gramStart"/>
      <w:r w:rsidRPr="00E67316">
        <w:rPr>
          <w:color w:val="auto"/>
          <w:lang w:val="fr-FR"/>
        </w:rPr>
        <w:t>6:</w:t>
      </w:r>
      <w:proofErr w:type="gramEnd"/>
      <w:r w:rsidRPr="00E67316">
        <w:rPr>
          <w:color w:val="auto"/>
          <w:lang w:val="fr-FR"/>
        </w:rPr>
        <w:t>25:27.652 UTC Mon Mar 1 1993</w:t>
      </w:r>
      <w:r w:rsidRPr="00E67316">
        <w:rPr>
          <w:color w:val="auto"/>
          <w:lang w:val="fr-FR"/>
        </w:rPr>
        <w:t xml:space="preserve">. The </w:t>
      </w:r>
      <w:proofErr w:type="spellStart"/>
      <w:r w:rsidRPr="00E67316">
        <w:rPr>
          <w:color w:val="auto"/>
          <w:lang w:val="fr-FR"/>
        </w:rPr>
        <w:t>y</w:t>
      </w:r>
      <w:r>
        <w:rPr>
          <w:color w:val="auto"/>
          <w:lang w:val="fr-FR"/>
        </w:rPr>
        <w:t>ear</w:t>
      </w:r>
      <w:proofErr w:type="spellEnd"/>
      <w:r>
        <w:rPr>
          <w:color w:val="auto"/>
          <w:lang w:val="fr-FR"/>
        </w:rPr>
        <w:t xml:space="preserve"> </w:t>
      </w:r>
      <w:proofErr w:type="spellStart"/>
      <w:r>
        <w:rPr>
          <w:color w:val="auto"/>
          <w:lang w:val="fr-FR"/>
        </w:rPr>
        <w:t>displayed</w:t>
      </w:r>
      <w:proofErr w:type="spellEnd"/>
      <w:r>
        <w:rPr>
          <w:color w:val="auto"/>
          <w:lang w:val="fr-FR"/>
        </w:rPr>
        <w:t xml:space="preserve"> </w:t>
      </w:r>
      <w:proofErr w:type="spellStart"/>
      <w:r>
        <w:rPr>
          <w:color w:val="auto"/>
          <w:lang w:val="fr-FR"/>
        </w:rPr>
        <w:t>is</w:t>
      </w:r>
      <w:proofErr w:type="spellEnd"/>
      <w:r>
        <w:rPr>
          <w:color w:val="auto"/>
          <w:lang w:val="fr-FR"/>
        </w:rPr>
        <w:t xml:space="preserve"> 1993</w:t>
      </w:r>
    </w:p>
    <w:p w14:paraId="5662B0A9" w14:textId="77777777" w:rsidR="003D4AA7" w:rsidRDefault="003D4AA7" w:rsidP="007B488D">
      <w:pPr>
        <w:pStyle w:val="SubStepAlpha"/>
      </w:pPr>
      <w:r w:rsidRPr="00F0159E">
        <w:t xml:space="preserve">Use the context-sensitive </w:t>
      </w:r>
      <w:r>
        <w:t>h</w:t>
      </w:r>
      <w:r w:rsidRPr="00F0159E">
        <w:t xml:space="preserve">elp and the </w:t>
      </w:r>
      <w:r w:rsidRPr="00F0159E">
        <w:rPr>
          <w:b/>
        </w:rPr>
        <w:t>clock</w:t>
      </w:r>
      <w:r w:rsidRPr="00F0159E">
        <w:t xml:space="preserve"> command to set the time on the switch to the current time. Enter the command </w:t>
      </w:r>
      <w:r w:rsidRPr="00F0159E">
        <w:rPr>
          <w:b/>
        </w:rPr>
        <w:t xml:space="preserve">clock </w:t>
      </w:r>
      <w:r w:rsidRPr="00F0159E">
        <w:t xml:space="preserve">and press ENTER. </w:t>
      </w:r>
    </w:p>
    <w:p w14:paraId="2320246E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>clock&lt;ENTER&gt;</w:t>
      </w:r>
    </w:p>
    <w:p w14:paraId="23224C0E" w14:textId="77777777" w:rsidR="00EA1447" w:rsidRPr="00F0159E" w:rsidRDefault="00EA1447" w:rsidP="00EA1447">
      <w:pPr>
        <w:pStyle w:val="Titre4"/>
        <w:rPr>
          <w:rFonts w:eastAsia="Arial" w:cs="Arial"/>
        </w:rPr>
      </w:pPr>
      <w:r>
        <w:rPr>
          <w:rFonts w:eastAsia="Courier New"/>
        </w:rPr>
        <w:t>Question</w:t>
      </w:r>
    </w:p>
    <w:p w14:paraId="75CC827C" w14:textId="77777777"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</w:p>
    <w:p w14:paraId="41B6C13D" w14:textId="02201B8D" w:rsidR="00EA1447" w:rsidRPr="00E67316" w:rsidRDefault="00E67316" w:rsidP="00EA1447">
      <w:pPr>
        <w:pStyle w:val="AnswerLineL50"/>
        <w:rPr>
          <w:color w:val="auto"/>
        </w:rPr>
      </w:pPr>
      <w:r>
        <w:rPr>
          <w:color w:val="auto"/>
        </w:rPr>
        <w:t>% Incomplete command</w:t>
      </w:r>
    </w:p>
    <w:p w14:paraId="1B20141C" w14:textId="77777777" w:rsidR="003D4AA7" w:rsidRDefault="003D4AA7" w:rsidP="007B488D">
      <w:pPr>
        <w:pStyle w:val="SubStepAlpha"/>
      </w:pPr>
      <w:r w:rsidRPr="00F0159E">
        <w:t xml:space="preserve">The “% Incomplete command” message is returned by the IOS. This indicates that the </w:t>
      </w:r>
      <w:r w:rsidRPr="00F0159E">
        <w:rPr>
          <w:b/>
        </w:rPr>
        <w:t>clock</w:t>
      </w:r>
      <w:r w:rsidRPr="00F0159E">
        <w:t xml:space="preserve"> command needs more parameters. Any time more information is needed, help can be provided by typing a space after the command and the question mark (?). </w:t>
      </w:r>
    </w:p>
    <w:p w14:paraId="38B02C92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proofErr w:type="gramStart"/>
      <w:r w:rsidRPr="00EA1447">
        <w:rPr>
          <w:b/>
        </w:rPr>
        <w:t>clock ?</w:t>
      </w:r>
      <w:proofErr w:type="gramEnd"/>
    </w:p>
    <w:p w14:paraId="59AAB1EE" w14:textId="77777777" w:rsidR="00EA1447" w:rsidRDefault="00EA1447" w:rsidP="00EA1447">
      <w:pPr>
        <w:pStyle w:val="Titre4"/>
        <w:rPr>
          <w:rFonts w:eastAsia="Arial"/>
        </w:rPr>
      </w:pPr>
      <w:r>
        <w:rPr>
          <w:rFonts w:eastAsia="Arial"/>
        </w:rPr>
        <w:t>Question:</w:t>
      </w:r>
    </w:p>
    <w:p w14:paraId="0478EFF3" w14:textId="77777777"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</w:p>
    <w:p w14:paraId="2E99F3C0" w14:textId="77777777" w:rsidR="00EA1447" w:rsidRDefault="00EA1447" w:rsidP="00EA1447">
      <w:pPr>
        <w:pStyle w:val="AnswerLineL50"/>
      </w:pPr>
      <w:r>
        <w:t>Type your answers here.</w:t>
      </w:r>
    </w:p>
    <w:p w14:paraId="6328E89C" w14:textId="77777777" w:rsidR="003D4AA7" w:rsidRDefault="003D4AA7" w:rsidP="007B488D">
      <w:pPr>
        <w:pStyle w:val="SubStepAlpha"/>
      </w:pPr>
      <w:r w:rsidRPr="00F0159E">
        <w:t xml:space="preserve">Set the clock using the </w:t>
      </w:r>
      <w:r w:rsidRPr="00F0159E">
        <w:rPr>
          <w:b/>
        </w:rPr>
        <w:t>clock set</w:t>
      </w:r>
      <w:r w:rsidRPr="00F0159E">
        <w:t xml:space="preserve"> command. Proceed through </w:t>
      </w:r>
      <w:r w:rsidR="00BA31EE">
        <w:t>the command one step at a time.</w:t>
      </w:r>
    </w:p>
    <w:p w14:paraId="33709D09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 xml:space="preserve">clock </w:t>
      </w:r>
      <w:proofErr w:type="gramStart"/>
      <w:r w:rsidRPr="00EA1447">
        <w:rPr>
          <w:b/>
        </w:rPr>
        <w:t>set ?</w:t>
      </w:r>
      <w:proofErr w:type="gramEnd"/>
    </w:p>
    <w:p w14:paraId="02453F7C" w14:textId="77777777" w:rsidR="00EA1447" w:rsidRPr="00F0159E" w:rsidRDefault="00EA1447" w:rsidP="00EA1447">
      <w:pPr>
        <w:pStyle w:val="Titre4"/>
        <w:rPr>
          <w:rFonts w:eastAsia="Arial" w:cs="Arial"/>
        </w:rPr>
      </w:pPr>
      <w:r>
        <w:rPr>
          <w:rFonts w:eastAsia="Courier New"/>
        </w:rPr>
        <w:t>Question</w:t>
      </w:r>
      <w:r w:rsidR="00AD2C62">
        <w:rPr>
          <w:rFonts w:eastAsia="Courier New"/>
        </w:rPr>
        <w:t>s</w:t>
      </w:r>
      <w:r>
        <w:rPr>
          <w:rFonts w:eastAsia="Courier New"/>
        </w:rPr>
        <w:t>:</w:t>
      </w:r>
    </w:p>
    <w:p w14:paraId="35A12A06" w14:textId="77777777" w:rsidR="00EA1447" w:rsidRDefault="003D4AA7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>What i</w:t>
      </w:r>
      <w:r w:rsidR="00EA1447">
        <w:rPr>
          <w:rFonts w:eastAsia="Arial" w:cs="Arial"/>
          <w:color w:val="000000"/>
          <w:sz w:val="20"/>
        </w:rPr>
        <w:t>nformation is being requested?</w:t>
      </w:r>
    </w:p>
    <w:p w14:paraId="02D607F2" w14:textId="0762CF35" w:rsidR="00EA1447" w:rsidRPr="00E67316" w:rsidRDefault="00E67316" w:rsidP="00EA1447">
      <w:pPr>
        <w:pStyle w:val="AnswerLineL50"/>
        <w:rPr>
          <w:color w:val="auto"/>
        </w:rPr>
      </w:pPr>
      <w:r w:rsidRPr="00E67316">
        <w:rPr>
          <w:color w:val="auto"/>
        </w:rPr>
        <w:t xml:space="preserve">set </w:t>
      </w:r>
      <w:proofErr w:type="spellStart"/>
      <w:r w:rsidRPr="00E67316">
        <w:rPr>
          <w:color w:val="auto"/>
        </w:rPr>
        <w:t>Set</w:t>
      </w:r>
      <w:proofErr w:type="spellEnd"/>
      <w:r w:rsidRPr="00E67316">
        <w:rPr>
          <w:color w:val="auto"/>
        </w:rPr>
        <w:t xml:space="preserve"> the time and </w:t>
      </w:r>
      <w:proofErr w:type="gramStart"/>
      <w:r w:rsidRPr="00E67316">
        <w:rPr>
          <w:color w:val="auto"/>
        </w:rPr>
        <w:t>date</w:t>
      </w:r>
      <w:proofErr w:type="gramEnd"/>
    </w:p>
    <w:p w14:paraId="67FB7846" w14:textId="77777777" w:rsidR="003D4AA7" w:rsidRDefault="003D4AA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lastRenderedPageBreak/>
        <w:t xml:space="preserve">What would have been displayed if only the </w:t>
      </w:r>
      <w:r w:rsidRPr="00F0159E">
        <w:rPr>
          <w:rFonts w:eastAsia="Arial" w:cs="Arial"/>
          <w:b/>
          <w:color w:val="000000"/>
          <w:sz w:val="20"/>
        </w:rPr>
        <w:t>clock set</w:t>
      </w:r>
      <w:r w:rsidRPr="00F0159E">
        <w:rPr>
          <w:rFonts w:eastAsia="Arial" w:cs="Arial"/>
          <w:color w:val="000000"/>
          <w:sz w:val="20"/>
        </w:rPr>
        <w:t xml:space="preserve"> command had been entered, and no request for help was ma</w:t>
      </w:r>
      <w:r w:rsidR="00EA1447">
        <w:rPr>
          <w:rFonts w:eastAsia="Arial" w:cs="Arial"/>
          <w:color w:val="000000"/>
          <w:sz w:val="20"/>
        </w:rPr>
        <w:t>de by using the question mark?</w:t>
      </w:r>
    </w:p>
    <w:p w14:paraId="3541F976" w14:textId="5074B691" w:rsidR="00EA1447" w:rsidRPr="00E67316" w:rsidRDefault="00E67316" w:rsidP="00EA1447">
      <w:pPr>
        <w:pStyle w:val="AnswerLineL50"/>
        <w:rPr>
          <w:color w:val="auto"/>
        </w:rPr>
      </w:pPr>
      <w:r>
        <w:rPr>
          <w:color w:val="auto"/>
        </w:rPr>
        <w:t xml:space="preserve"> Incomplete command</w:t>
      </w:r>
    </w:p>
    <w:p w14:paraId="3F0C0127" w14:textId="77777777" w:rsidR="003D4AA7" w:rsidRDefault="003D4AA7" w:rsidP="007B488D">
      <w:pPr>
        <w:pStyle w:val="SubStepAlpha"/>
      </w:pPr>
      <w:r w:rsidRPr="00F0159E">
        <w:t xml:space="preserve">Based on the information requested by issuing the </w:t>
      </w:r>
      <w:r w:rsidRPr="00F0159E">
        <w:rPr>
          <w:b/>
        </w:rPr>
        <w:t xml:space="preserve">clock </w:t>
      </w:r>
      <w:proofErr w:type="gramStart"/>
      <w:r w:rsidRPr="00F0159E">
        <w:rPr>
          <w:b/>
        </w:rPr>
        <w:t>set ?</w:t>
      </w:r>
      <w:proofErr w:type="gramEnd"/>
      <w:r w:rsidRPr="00F0159E">
        <w:t xml:space="preserve"> command, enter a time of 3:00 p.m. by using the 24-hour format of 15:00:00. Check to see</w:t>
      </w:r>
      <w:r w:rsidR="00AD2C62">
        <w:t xml:space="preserve"> if more parameters are needed.</w:t>
      </w:r>
    </w:p>
    <w:p w14:paraId="4A95147A" w14:textId="77777777" w:rsidR="003D4AA7" w:rsidRPr="00EA1447" w:rsidRDefault="003D4AA7" w:rsidP="00EA1447">
      <w:pPr>
        <w:pStyle w:val="CMD"/>
        <w:rPr>
          <w:rFonts w:eastAsia="Arial" w:cs="Arial"/>
          <w:b/>
        </w:rPr>
      </w:pPr>
      <w:r w:rsidRPr="00F0159E">
        <w:t xml:space="preserve">S1# </w:t>
      </w:r>
      <w:r w:rsidRPr="00EA1447">
        <w:rPr>
          <w:b/>
        </w:rPr>
        <w:t xml:space="preserve">clock set </w:t>
      </w:r>
      <w:proofErr w:type="gramStart"/>
      <w:r w:rsidRPr="00EA1447">
        <w:rPr>
          <w:b/>
        </w:rPr>
        <w:t>15:00:00 ?</w:t>
      </w:r>
      <w:proofErr w:type="gramEnd"/>
      <w:r w:rsidRPr="00EA1447">
        <w:rPr>
          <w:b/>
        </w:rPr>
        <w:t xml:space="preserve"> </w:t>
      </w:r>
    </w:p>
    <w:p w14:paraId="543F67F5" w14:textId="77777777" w:rsidR="003D4AA7" w:rsidRPr="00F0159E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 xml:space="preserve">The output returns a request for more information: </w:t>
      </w:r>
    </w:p>
    <w:p w14:paraId="1F840177" w14:textId="77777777" w:rsidR="003D4AA7" w:rsidRPr="00EA1447" w:rsidRDefault="003D4AA7" w:rsidP="00EA1447">
      <w:pPr>
        <w:pStyle w:val="CMDOutput"/>
      </w:pPr>
      <w:r w:rsidRPr="00EA1447">
        <w:t>&lt;1-31</w:t>
      </w:r>
      <w:proofErr w:type="gramStart"/>
      <w:r w:rsidRPr="00EA1447">
        <w:t>&gt;  Day</w:t>
      </w:r>
      <w:proofErr w:type="gramEnd"/>
      <w:r w:rsidRPr="00EA1447">
        <w:t xml:space="preserve"> of the month </w:t>
      </w:r>
    </w:p>
    <w:p w14:paraId="2638F571" w14:textId="77777777" w:rsidR="003D4AA7" w:rsidRDefault="003D4AA7" w:rsidP="00EA1447">
      <w:pPr>
        <w:pStyle w:val="CMDOutput"/>
      </w:pPr>
      <w:r w:rsidRPr="00EA1447">
        <w:t xml:space="preserve">MONTH   </w:t>
      </w:r>
      <w:proofErr w:type="spellStart"/>
      <w:r w:rsidRPr="00EA1447">
        <w:t>Month</w:t>
      </w:r>
      <w:proofErr w:type="spellEnd"/>
      <w:r w:rsidRPr="00EA1447">
        <w:t xml:space="preserve"> of the year </w:t>
      </w:r>
    </w:p>
    <w:p w14:paraId="722CC744" w14:textId="77777777" w:rsidR="003D4AA7" w:rsidRPr="00F0159E" w:rsidRDefault="003D4AA7" w:rsidP="007B488D">
      <w:pPr>
        <w:pStyle w:val="SubStepAlpha"/>
      </w:pPr>
      <w:r w:rsidRPr="00F0159E">
        <w:t xml:space="preserve">Attempt to set the date to 01/31/2035 using the format requested. It may be necessary to request additional help using context-sensitive </w:t>
      </w:r>
      <w:r>
        <w:t>h</w:t>
      </w:r>
      <w:r w:rsidRPr="00F0159E">
        <w:t xml:space="preserve">elp to complete the process. When finished, issue the </w:t>
      </w:r>
      <w:r w:rsidRPr="00F0159E">
        <w:rPr>
          <w:b/>
        </w:rPr>
        <w:t xml:space="preserve">show clock </w:t>
      </w:r>
      <w:r w:rsidRPr="00F0159E">
        <w:t xml:space="preserve">command to display the clock setting. The resulting command output should display as: </w:t>
      </w:r>
    </w:p>
    <w:p w14:paraId="3AE56607" w14:textId="77777777" w:rsidR="003D4AA7" w:rsidRPr="00F0159E" w:rsidRDefault="003D4AA7" w:rsidP="00EA1447">
      <w:pPr>
        <w:pStyle w:val="CMD"/>
        <w:rPr>
          <w:rFonts w:eastAsia="Arial" w:cs="Arial"/>
        </w:rPr>
      </w:pPr>
      <w:r w:rsidRPr="00F0159E">
        <w:t xml:space="preserve">S1# </w:t>
      </w:r>
      <w:r w:rsidRPr="00EA1447">
        <w:rPr>
          <w:b/>
        </w:rPr>
        <w:t>show clock</w:t>
      </w:r>
      <w:r w:rsidRPr="00F0159E">
        <w:t xml:space="preserve"> </w:t>
      </w:r>
    </w:p>
    <w:p w14:paraId="0D87EACB" w14:textId="77777777" w:rsidR="003D4AA7" w:rsidRDefault="00AD2C62" w:rsidP="00EA1447">
      <w:pPr>
        <w:pStyle w:val="CMDOutput"/>
      </w:pPr>
      <w:r>
        <w:t>*15:0:4.869 UTC Tue Jan 31 2035</w:t>
      </w:r>
    </w:p>
    <w:p w14:paraId="324735D4" w14:textId="77777777" w:rsidR="003D4AA7" w:rsidRDefault="003D4AA7" w:rsidP="007B488D">
      <w:pPr>
        <w:pStyle w:val="SubStepAlpha"/>
      </w:pPr>
      <w:r w:rsidRPr="00F0159E">
        <w:t xml:space="preserve">If you were not successful, try the following command to obtain the output above: </w:t>
      </w:r>
    </w:p>
    <w:p w14:paraId="70E8D5D0" w14:textId="77777777" w:rsidR="003D4AA7" w:rsidRDefault="003D4AA7" w:rsidP="00EA1447">
      <w:pPr>
        <w:pStyle w:val="CMD"/>
      </w:pPr>
      <w:r w:rsidRPr="00F0159E">
        <w:t xml:space="preserve">S1# </w:t>
      </w:r>
      <w:r w:rsidRPr="00EA1447">
        <w:rPr>
          <w:b/>
        </w:rPr>
        <w:t>clock set 15:00:00 31 Jan 2035</w:t>
      </w:r>
      <w:r w:rsidRPr="00F0159E">
        <w:t xml:space="preserve"> </w:t>
      </w:r>
    </w:p>
    <w:p w14:paraId="2F5F7790" w14:textId="77777777" w:rsidR="003D4AA7" w:rsidRPr="00F0159E" w:rsidRDefault="003D4AA7" w:rsidP="007B488D">
      <w:pPr>
        <w:pStyle w:val="Titre3"/>
        <w:numPr>
          <w:ilvl w:val="0"/>
          <w:numId w:val="0"/>
        </w:numPr>
        <w:rPr>
          <w:rFonts w:eastAsia="Arial"/>
          <w:sz w:val="20"/>
        </w:rPr>
      </w:pPr>
      <w:r w:rsidRPr="00F0159E">
        <w:rPr>
          <w:rFonts w:eastAsia="Arial"/>
        </w:rPr>
        <w:t xml:space="preserve">Step 2: Explore additional command messages. </w:t>
      </w:r>
    </w:p>
    <w:p w14:paraId="7C7A9179" w14:textId="77777777" w:rsidR="003D4AA7" w:rsidRPr="00A572DC" w:rsidRDefault="003D4AA7" w:rsidP="007B488D">
      <w:pPr>
        <w:pStyle w:val="SubStepAlpha"/>
        <w:numPr>
          <w:ilvl w:val="3"/>
          <w:numId w:val="19"/>
        </w:numPr>
      </w:pPr>
      <w:r w:rsidRPr="00A572DC">
        <w:t xml:space="preserve">The IOS provides various outputs for incorrect or incomplete commands. Continue to use the </w:t>
      </w:r>
      <w:r w:rsidRPr="007B488D">
        <w:rPr>
          <w:b/>
        </w:rPr>
        <w:t>clock</w:t>
      </w:r>
      <w:r w:rsidRPr="00A572DC">
        <w:t xml:space="preserve"> command to explore additional messages that may be encountered as you learn to use the IOS. </w:t>
      </w:r>
    </w:p>
    <w:p w14:paraId="052BB7B6" w14:textId="77777777" w:rsidR="003D4AA7" w:rsidRDefault="003D4AA7" w:rsidP="007B488D">
      <w:pPr>
        <w:pStyle w:val="SubStepAlpha"/>
      </w:pPr>
      <w:r w:rsidRPr="00A572DC">
        <w:t>Issue the following command</w:t>
      </w:r>
      <w:r>
        <w:t>s</w:t>
      </w:r>
      <w:r w:rsidR="00127840">
        <w:t xml:space="preserve"> and record the messages:</w:t>
      </w:r>
    </w:p>
    <w:p w14:paraId="79337231" w14:textId="77777777"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BF065F">
        <w:rPr>
          <w:b/>
        </w:rPr>
        <w:t>cl</w:t>
      </w:r>
      <w:r w:rsidR="00BF065F">
        <w:rPr>
          <w:b/>
        </w:rPr>
        <w:t>&lt;tab&gt;</w:t>
      </w:r>
    </w:p>
    <w:p w14:paraId="45B0C107" w14:textId="77777777" w:rsidR="00BF065F" w:rsidRDefault="00BF065F" w:rsidP="00BF065F">
      <w:pPr>
        <w:pStyle w:val="Titre4"/>
      </w:pPr>
      <w:r>
        <w:t>Question</w:t>
      </w:r>
      <w:r w:rsidR="001E7B3E">
        <w:t>s</w:t>
      </w:r>
      <w:r>
        <w:t>:</w:t>
      </w:r>
    </w:p>
    <w:p w14:paraId="28EA13DE" w14:textId="77777777" w:rsidR="003D4AA7" w:rsidRDefault="00EA1447" w:rsidP="001E7B3E">
      <w:pPr>
        <w:pStyle w:val="BodyTextL50"/>
        <w:spacing w:before="0"/>
      </w:pPr>
      <w:r>
        <w:t>What information was returned?</w:t>
      </w:r>
    </w:p>
    <w:p w14:paraId="3708FBD3" w14:textId="2F8C5D01" w:rsidR="00EA1447" w:rsidRPr="00E67316" w:rsidRDefault="00E67316" w:rsidP="00EA1447">
      <w:pPr>
        <w:pStyle w:val="AnswerLineL50"/>
        <w:rPr>
          <w:color w:val="auto"/>
        </w:rPr>
      </w:pPr>
      <w:r>
        <w:rPr>
          <w:color w:val="auto"/>
        </w:rPr>
        <w:t>nothing</w:t>
      </w:r>
    </w:p>
    <w:p w14:paraId="6EB18EC3" w14:textId="77777777" w:rsidR="003D4AA7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 w:rsidRPr="00F0159E">
        <w:rPr>
          <w:rFonts w:ascii="Courier New" w:eastAsia="Courier New" w:hAnsi="Courier New" w:cs="Courier New"/>
          <w:color w:val="000000"/>
          <w:sz w:val="20"/>
        </w:rPr>
        <w:t xml:space="preserve">S1# </w:t>
      </w:r>
      <w:r w:rsidRPr="00F0159E">
        <w:rPr>
          <w:rFonts w:ascii="Courier New" w:eastAsia="Courier New" w:hAnsi="Courier New" w:cs="Courier New"/>
          <w:b/>
          <w:color w:val="000000"/>
          <w:sz w:val="20"/>
        </w:rPr>
        <w:t>clock</w:t>
      </w:r>
      <w:r w:rsidRPr="00F0159E"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2CBEC920" w14:textId="77777777" w:rsidR="00BF065F" w:rsidRDefault="00BF065F" w:rsidP="00BF065F">
      <w:pPr>
        <w:pStyle w:val="Titre4"/>
      </w:pPr>
      <w:r>
        <w:t>Question:</w:t>
      </w:r>
    </w:p>
    <w:p w14:paraId="2E3694E3" w14:textId="77777777" w:rsidR="003D4AA7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was returned?</w:t>
      </w:r>
    </w:p>
    <w:p w14:paraId="7EFA8E25" w14:textId="03E06B51" w:rsidR="00EA1447" w:rsidRPr="00364A75" w:rsidRDefault="00364A75" w:rsidP="00EA1447">
      <w:pPr>
        <w:pStyle w:val="AnswerLineL50"/>
        <w:rPr>
          <w:color w:val="auto"/>
        </w:rPr>
      </w:pPr>
      <w:r w:rsidRPr="00364A75">
        <w:rPr>
          <w:color w:val="auto"/>
        </w:rPr>
        <w:t>Incom</w:t>
      </w:r>
      <w:r>
        <w:rPr>
          <w:color w:val="auto"/>
        </w:rPr>
        <w:t>plete command</w:t>
      </w:r>
    </w:p>
    <w:p w14:paraId="6D2C1ECB" w14:textId="77777777" w:rsidR="003D4AA7" w:rsidRDefault="003D4AA7" w:rsidP="00BF065F">
      <w:pPr>
        <w:pStyle w:val="CMD"/>
      </w:pPr>
      <w:r w:rsidRPr="00F0159E">
        <w:t xml:space="preserve">S1# </w:t>
      </w:r>
      <w:r w:rsidRPr="00127840">
        <w:rPr>
          <w:b/>
        </w:rPr>
        <w:t>clock set 25:00:00</w:t>
      </w:r>
      <w:r w:rsidRPr="00F0159E">
        <w:t xml:space="preserve"> </w:t>
      </w:r>
    </w:p>
    <w:p w14:paraId="50A64D9A" w14:textId="77777777" w:rsidR="00BF065F" w:rsidRDefault="00BF065F" w:rsidP="00BF065F">
      <w:pPr>
        <w:pStyle w:val="Titre4"/>
      </w:pPr>
      <w:r>
        <w:t>Question:</w:t>
      </w:r>
    </w:p>
    <w:p w14:paraId="16FBF087" w14:textId="77777777" w:rsidR="003D4AA7" w:rsidRDefault="003D4AA7" w:rsidP="001E7B3E">
      <w:pPr>
        <w:pStyle w:val="BodyTextL50"/>
        <w:spacing w:before="0"/>
      </w:pPr>
      <w:r w:rsidRPr="00F0159E">
        <w:t>What information was returned?</w:t>
      </w:r>
      <w:r w:rsidR="00EA1447">
        <w:t xml:space="preserve"> </w:t>
      </w:r>
    </w:p>
    <w:p w14:paraId="77B7EB79" w14:textId="5647108D" w:rsidR="003D4AA7" w:rsidRPr="00364A75" w:rsidRDefault="00364A75" w:rsidP="00BF065F">
      <w:pPr>
        <w:pStyle w:val="BodyTextL50"/>
        <w:rPr>
          <w:rStyle w:val="DevConfigGray"/>
          <w:b/>
          <w:bCs/>
          <w:i/>
          <w:iCs/>
        </w:rPr>
      </w:pPr>
      <w:r w:rsidRPr="00364A75">
        <w:rPr>
          <w:b/>
          <w:bCs/>
          <w:i/>
          <w:iCs/>
        </w:rPr>
        <w:t>% Invalid input detected at '^' marker.</w:t>
      </w:r>
    </w:p>
    <w:p w14:paraId="65D17FE2" w14:textId="77777777" w:rsidR="003D4AA7" w:rsidRDefault="003D4AA7" w:rsidP="00BF065F">
      <w:pPr>
        <w:pStyle w:val="CMD"/>
      </w:pPr>
      <w:r w:rsidRPr="00F0159E">
        <w:t xml:space="preserve">S1# </w:t>
      </w:r>
      <w:r w:rsidRPr="00BF065F">
        <w:rPr>
          <w:b/>
        </w:rPr>
        <w:t xml:space="preserve">clock set 15:00:00 </w:t>
      </w:r>
      <w:proofErr w:type="gramStart"/>
      <w:r w:rsidRPr="00BF065F">
        <w:rPr>
          <w:b/>
        </w:rPr>
        <w:t>32</w:t>
      </w:r>
      <w:proofErr w:type="gramEnd"/>
      <w:r w:rsidRPr="00F0159E">
        <w:t xml:space="preserve"> </w:t>
      </w:r>
    </w:p>
    <w:p w14:paraId="3123F5EA" w14:textId="77777777" w:rsidR="00BF065F" w:rsidRDefault="00BF065F" w:rsidP="00BF065F">
      <w:pPr>
        <w:pStyle w:val="Titre4"/>
      </w:pPr>
      <w:r>
        <w:t>Question:</w:t>
      </w:r>
    </w:p>
    <w:p w14:paraId="4B9DF2AA" w14:textId="77777777" w:rsidR="003D4AA7" w:rsidRDefault="003D4AA7" w:rsidP="001E7B3E">
      <w:pPr>
        <w:pStyle w:val="BodyTextL50"/>
        <w:spacing w:before="0"/>
      </w:pPr>
      <w:r w:rsidRPr="00F0159E">
        <w:t>What information was returned?</w:t>
      </w:r>
    </w:p>
    <w:p w14:paraId="32E0934E" w14:textId="639CF5B4" w:rsidR="00C162C0" w:rsidRPr="00364A75" w:rsidRDefault="00364A75" w:rsidP="003D4AA7">
      <w:pPr>
        <w:pStyle w:val="CMDOutput"/>
        <w:rPr>
          <w:rStyle w:val="DevConfigGray"/>
          <w:rFonts w:ascii="Arial" w:hAnsi="Arial" w:cs="Arial"/>
          <w:b/>
          <w:bCs/>
          <w:i/>
          <w:iCs/>
        </w:rPr>
      </w:pPr>
      <w:r w:rsidRPr="00364A75">
        <w:rPr>
          <w:rFonts w:ascii="Arial" w:hAnsi="Arial" w:cs="Arial"/>
          <w:b/>
          <w:bCs/>
          <w:i/>
          <w:iCs/>
        </w:rPr>
        <w:t>Invalid input detected at '^' marker.</w:t>
      </w:r>
    </w:p>
    <w:p w14:paraId="6C7FE14A" w14:textId="77777777" w:rsidR="008174F2" w:rsidRDefault="008174F2" w:rsidP="009B5794">
      <w:pPr>
        <w:pStyle w:val="ConfigWindow"/>
      </w:pPr>
      <w:r>
        <w:t>Close Configuration Window</w:t>
      </w:r>
    </w:p>
    <w:p w14:paraId="00F2B871" w14:textId="77777777" w:rsidR="009B5794" w:rsidRPr="009B5794" w:rsidRDefault="009B5794" w:rsidP="009B5794">
      <w:pPr>
        <w:pStyle w:val="ConfigWindow"/>
      </w:pPr>
      <w:r w:rsidRPr="009B5794">
        <w:t>End of Document</w:t>
      </w:r>
    </w:p>
    <w:sectPr w:rsidR="009B5794" w:rsidRPr="009B579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760A2" w14:textId="77777777" w:rsidR="00AC1019" w:rsidRDefault="00AC1019" w:rsidP="00710659">
      <w:pPr>
        <w:spacing w:after="0" w:line="240" w:lineRule="auto"/>
      </w:pPr>
      <w:r>
        <w:separator/>
      </w:r>
    </w:p>
    <w:p w14:paraId="10A31812" w14:textId="77777777" w:rsidR="00AC1019" w:rsidRDefault="00AC1019"/>
  </w:endnote>
  <w:endnote w:type="continuationSeparator" w:id="0">
    <w:p w14:paraId="1C35B29B" w14:textId="77777777" w:rsidR="00AC1019" w:rsidRDefault="00AC1019" w:rsidP="00710659">
      <w:pPr>
        <w:spacing w:after="0" w:line="240" w:lineRule="auto"/>
      </w:pPr>
      <w:r>
        <w:continuationSeparator/>
      </w:r>
    </w:p>
    <w:p w14:paraId="5311B036" w14:textId="77777777" w:rsidR="00AC1019" w:rsidRDefault="00AC10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FA63" w14:textId="77777777" w:rsidR="003B256A" w:rsidRDefault="003B256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61537" w14:textId="34330729" w:rsidR="00926CB2" w:rsidRPr="00882B63" w:rsidRDefault="008E00D5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B5794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D1DF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40C4F" w14:textId="1038C8D0" w:rsidR="00882B63" w:rsidRPr="00882B63" w:rsidRDefault="00882B63" w:rsidP="00E859E3">
    <w:pPr>
      <w:pStyle w:val="Pieddepage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B5794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D1DF1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002B3" w14:textId="77777777" w:rsidR="00AC1019" w:rsidRDefault="00AC1019" w:rsidP="00710659">
      <w:pPr>
        <w:spacing w:after="0" w:line="240" w:lineRule="auto"/>
      </w:pPr>
      <w:r>
        <w:separator/>
      </w:r>
    </w:p>
    <w:p w14:paraId="7A847865" w14:textId="77777777" w:rsidR="00AC1019" w:rsidRDefault="00AC1019"/>
  </w:footnote>
  <w:footnote w:type="continuationSeparator" w:id="0">
    <w:p w14:paraId="29BA0198" w14:textId="77777777" w:rsidR="00AC1019" w:rsidRDefault="00AC1019" w:rsidP="00710659">
      <w:pPr>
        <w:spacing w:after="0" w:line="240" w:lineRule="auto"/>
      </w:pPr>
      <w:r>
        <w:continuationSeparator/>
      </w:r>
    </w:p>
    <w:p w14:paraId="5FDBFD62" w14:textId="77777777" w:rsidR="00AC1019" w:rsidRDefault="00AC10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FC257" w14:textId="77777777" w:rsidR="003B256A" w:rsidRDefault="003B256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488B7" w14:textId="77777777" w:rsidR="00926CB2" w:rsidRDefault="00C04FA3" w:rsidP="008402F2">
        <w:pPr>
          <w:pStyle w:val="PageHead"/>
        </w:pPr>
        <w:r>
          <w:t>Packet Tracer - Navigate the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866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3E17A6B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0041FC8"/>
    <w:styleLink w:val="LabList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6033A4"/>
    <w:multiLevelType w:val="multilevel"/>
    <w:tmpl w:val="01E869A2"/>
    <w:lvl w:ilvl="0">
      <w:start w:val="1"/>
      <w:numFmt w:val="decimal"/>
      <w:pStyle w:val="Titre2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193404">
    <w:abstractNumId w:val="9"/>
  </w:num>
  <w:num w:numId="2" w16cid:durableId="701517939">
    <w:abstractNumId w:val="3"/>
    <w:lvlOverride w:ilvl="0"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140099941">
    <w:abstractNumId w:val="2"/>
  </w:num>
  <w:num w:numId="4" w16cid:durableId="1562864116">
    <w:abstractNumId w:val="3"/>
    <w:lvlOverride w:ilvl="0">
      <w:startOverride w:val="1"/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078626996">
    <w:abstractNumId w:val="3"/>
    <w:lvlOverride w:ilvl="0"/>
    <w:lvlOverride w:ilvl="0"/>
  </w:num>
  <w:num w:numId="6" w16cid:durableId="1467549642">
    <w:abstractNumId w:val="0"/>
  </w:num>
  <w:num w:numId="7" w16cid:durableId="1155954566">
    <w:abstractNumId w:val="1"/>
  </w:num>
  <w:num w:numId="8" w16cid:durableId="346175024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497115367">
    <w:abstractNumId w:val="3"/>
    <w:lvlOverride w:ilvl="0"/>
  </w:num>
  <w:num w:numId="10" w16cid:durableId="592861968">
    <w:abstractNumId w:val="4"/>
  </w:num>
  <w:num w:numId="11" w16cid:durableId="1785153738">
    <w:abstractNumId w:val="7"/>
    <w:lvlOverride w:ilvl="0">
      <w:lvl w:ilvl="0">
        <w:start w:val="1"/>
        <w:numFmt w:val="decimal"/>
        <w:pStyle w:val="Titre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2098017661">
    <w:abstractNumId w:val="7"/>
  </w:num>
  <w:num w:numId="13" w16cid:durableId="1406144284">
    <w:abstractNumId w:val="10"/>
  </w:num>
  <w:num w:numId="14" w16cid:durableId="1934699539">
    <w:abstractNumId w:val="7"/>
    <w:lvlOverride w:ilvl="0">
      <w:lvl w:ilvl="0">
        <w:start w:val="1"/>
        <w:numFmt w:val="decimal"/>
        <w:pStyle w:val="Titre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498693342">
    <w:abstractNumId w:val="8"/>
  </w:num>
  <w:num w:numId="16" w16cid:durableId="41105023">
    <w:abstractNumId w:val="6"/>
  </w:num>
  <w:num w:numId="17" w16cid:durableId="759332431">
    <w:abstractNumId w:val="11"/>
  </w:num>
  <w:num w:numId="18" w16cid:durableId="778736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508238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40655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6373799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35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BC2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1DF1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4A75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97CA7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101D"/>
    <w:rsid w:val="00A33890"/>
    <w:rsid w:val="00A34E7F"/>
    <w:rsid w:val="00A46F0A"/>
    <w:rsid w:val="00A46F25"/>
    <w:rsid w:val="00A47CC2"/>
    <w:rsid w:val="00A502BA"/>
    <w:rsid w:val="00A55140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019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5A2"/>
    <w:rsid w:val="00C23E16"/>
    <w:rsid w:val="00C27E37"/>
    <w:rsid w:val="00C32713"/>
    <w:rsid w:val="00C34F6B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316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5F89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481599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235A2"/>
    <w:pPr>
      <w:spacing w:before="60" w:after="60" w:line="276" w:lineRule="auto"/>
    </w:pPr>
    <w:rPr>
      <w:sz w:val="22"/>
      <w:szCs w:val="22"/>
    </w:rPr>
  </w:style>
  <w:style w:type="paragraph" w:styleId="Titre1">
    <w:name w:val="heading 1"/>
    <w:basedOn w:val="Normal"/>
    <w:next w:val="BodyTextL25"/>
    <w:link w:val="Titre1Car"/>
    <w:autoRedefine/>
    <w:uiPriority w:val="9"/>
    <w:unhideWhenUsed/>
    <w:qFormat/>
    <w:rsid w:val="00C235A2"/>
    <w:pPr>
      <w:keepNext/>
      <w:keepLines/>
      <w:numPr>
        <w:numId w:val="21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Titre2">
    <w:name w:val="heading 2"/>
    <w:basedOn w:val="Normal"/>
    <w:next w:val="BodyTextL25"/>
    <w:link w:val="Titre2Car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C235A2"/>
    <w:pPr>
      <w:keepNext/>
      <w:numPr>
        <w:ilvl w:val="2"/>
        <w:numId w:val="21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Titre4">
    <w:name w:val="heading 4"/>
    <w:basedOn w:val="BodyTextL25"/>
    <w:next w:val="BodyTextL25"/>
    <w:link w:val="Titre4C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0178F1"/>
    <w:rPr>
      <w:b/>
      <w:bCs/>
      <w:noProof/>
      <w:sz w:val="26"/>
      <w:szCs w:val="26"/>
    </w:rPr>
  </w:style>
  <w:style w:type="character" w:customStyle="1" w:styleId="Titre2Car">
    <w:name w:val="Titre 2 Car"/>
    <w:link w:val="Titre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24BC2"/>
    <w:pPr>
      <w:ind w:left="720"/>
    </w:pPr>
    <w:rPr>
      <w:color w:val="FFFFFF" w:themeColor="background1"/>
    </w:rPr>
  </w:style>
  <w:style w:type="paragraph" w:styleId="En-tte">
    <w:name w:val="header"/>
    <w:basedOn w:val="Normal"/>
    <w:link w:val="En-tte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8402F2"/>
    <w:rPr>
      <w:sz w:val="22"/>
      <w:szCs w:val="22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depageCar">
    <w:name w:val="Pied de page Car"/>
    <w:link w:val="Pieddepage"/>
    <w:uiPriority w:val="99"/>
    <w:rsid w:val="00E859E3"/>
    <w:rPr>
      <w:sz w:val="16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Grilledutableau">
    <w:name w:val="Table Grid"/>
    <w:basedOn w:val="Tableau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sdetexte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235A2"/>
    <w:pPr>
      <w:numPr>
        <w:ilvl w:val="3"/>
        <w:numId w:val="21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235A2"/>
    <w:pPr>
      <w:numPr>
        <w:ilvl w:val="4"/>
        <w:numId w:val="21"/>
      </w:numPr>
    </w:pPr>
  </w:style>
  <w:style w:type="table" w:customStyle="1" w:styleId="LightList-Accent11">
    <w:name w:val="Light List - Accent 11"/>
    <w:basedOn w:val="Tableau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au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ucune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ucuneliste"/>
    <w:uiPriority w:val="99"/>
    <w:rsid w:val="00C235A2"/>
    <w:pPr>
      <w:numPr>
        <w:numId w:val="21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Marquedecommentaire">
    <w:name w:val="annotation reference"/>
    <w:semiHidden/>
    <w:unhideWhenUsed/>
    <w:rsid w:val="000B2344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0B234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0B234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B234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ucuneliste"/>
    <w:uiPriority w:val="99"/>
    <w:rsid w:val="00596998"/>
    <w:pPr>
      <w:numPr>
        <w:numId w:val="3"/>
      </w:numPr>
    </w:pPr>
  </w:style>
  <w:style w:type="character" w:customStyle="1" w:styleId="Titre4Car">
    <w:name w:val="Titre 4 Car"/>
    <w:basedOn w:val="Policepardfaut"/>
    <w:link w:val="Titre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Titre5Car">
    <w:name w:val="Titre 5 Car"/>
    <w:basedOn w:val="Policepardfaut"/>
    <w:link w:val="Titre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BF76BE"/>
    <w:rPr>
      <w:rFonts w:eastAsia="Times New Roman"/>
      <w:szCs w:val="24"/>
    </w:rPr>
  </w:style>
  <w:style w:type="character" w:customStyle="1" w:styleId="Titre8Car">
    <w:name w:val="Titre 8 Car"/>
    <w:basedOn w:val="Policepardfaut"/>
    <w:link w:val="Titre8"/>
    <w:semiHidden/>
    <w:rsid w:val="00BF76BE"/>
    <w:rPr>
      <w:rFonts w:eastAsia="Times New Roman"/>
      <w:i/>
      <w:iCs/>
      <w:szCs w:val="24"/>
    </w:rPr>
  </w:style>
  <w:style w:type="character" w:customStyle="1" w:styleId="Titre9Car">
    <w:name w:val="Titre 9 Car"/>
    <w:basedOn w:val="Policepardfaut"/>
    <w:link w:val="Titre9"/>
    <w:semiHidden/>
    <w:rsid w:val="00BF76BE"/>
    <w:rPr>
      <w:rFonts w:eastAsia="Times New Roman" w:cs="Arial"/>
      <w:sz w:val="22"/>
      <w:szCs w:val="22"/>
    </w:rPr>
  </w:style>
  <w:style w:type="character" w:customStyle="1" w:styleId="Titre3Car">
    <w:name w:val="Titre 3 Car"/>
    <w:link w:val="Titre3"/>
    <w:rsid w:val="000178F1"/>
    <w:rPr>
      <w:rFonts w:eastAsia="Times New Roman"/>
      <w:b/>
      <w:bCs/>
      <w:sz w:val="22"/>
      <w:szCs w:val="26"/>
    </w:rPr>
  </w:style>
  <w:style w:type="paragraph" w:styleId="Notedefin">
    <w:name w:val="endnote text"/>
    <w:basedOn w:val="Normal"/>
    <w:link w:val="Notedefin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231DCA"/>
    <w:rPr>
      <w:rFonts w:eastAsia="Times New Roman"/>
    </w:rPr>
  </w:style>
  <w:style w:type="paragraph" w:styleId="Notedebasdepage">
    <w:name w:val="footnote text"/>
    <w:basedOn w:val="Normal"/>
    <w:link w:val="Notedebasdepag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itreindex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edemacro">
    <w:name w:val="macro"/>
    <w:link w:val="Textede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edemacroCar">
    <w:name w:val="Texte de macro Car"/>
    <w:basedOn w:val="Policepardfaut"/>
    <w:link w:val="Textedemacro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desrfrencesjuridiqu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desillustration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itreTR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M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M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M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M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M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M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M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M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M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sdetexte">
    <w:name w:val="Body Text"/>
    <w:basedOn w:val="Normal"/>
    <w:link w:val="Corpsdetex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sdetexteCar">
    <w:name w:val="Corps de texte Car"/>
    <w:link w:val="Corpsdetex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sdetex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Policepardfau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sdetexteCar"/>
    <w:link w:val="BodyTextBold"/>
    <w:rsid w:val="00C73E03"/>
    <w:rPr>
      <w:rFonts w:eastAsia="Times New Roman" w:cs="Arial"/>
      <w:b/>
      <w:szCs w:val="24"/>
    </w:rPr>
  </w:style>
  <w:style w:type="paragraph" w:styleId="Titre">
    <w:name w:val="Title"/>
    <w:basedOn w:val="Normal"/>
    <w:next w:val="BodyTextL25"/>
    <w:link w:val="Titre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au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edelespacerserv">
    <w:name w:val="Placeholder Text"/>
    <w:basedOn w:val="Policepardfaut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 w:rsidRPr="00E97C7A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23DAD"/>
    <w:rsid w:val="0015040D"/>
    <w:rsid w:val="00264CB3"/>
    <w:rsid w:val="00316624"/>
    <w:rsid w:val="00337451"/>
    <w:rsid w:val="004A164B"/>
    <w:rsid w:val="004C0819"/>
    <w:rsid w:val="00556DF2"/>
    <w:rsid w:val="00B306C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62F0B-3F0D-46C0-9E8D-F605AEBC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110</TotalTime>
  <Pages>4</Pages>
  <Words>1070</Words>
  <Characters>5891</Characters>
  <Application>Microsoft Office Word</Application>
  <DocSecurity>0</DocSecurity>
  <Lines>49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Navigate the IOS</vt:lpstr>
      <vt:lpstr>Packet Tracer - Navigate the IOS</vt:lpstr>
    </vt:vector>
  </TitlesOfParts>
  <Company>Cisco Systems, Inc.</Company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Navigate the IOS</dc:title>
  <dc:creator>SP</dc:creator>
  <dc:description>2015</dc:description>
  <cp:lastModifiedBy>PUNDOGAR Nathan-Gabriel</cp:lastModifiedBy>
  <cp:revision>5</cp:revision>
  <dcterms:created xsi:type="dcterms:W3CDTF">2019-11-25T15:39:00Z</dcterms:created>
  <dcterms:modified xsi:type="dcterms:W3CDTF">2023-09-08T13:56:00Z</dcterms:modified>
</cp:coreProperties>
</file>